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1868"/>
        <w:tblW w:w="11115" w:type="dxa"/>
        <w:tblLook w:val="04A0" w:firstRow="1" w:lastRow="0" w:firstColumn="1" w:lastColumn="0" w:noHBand="0" w:noVBand="1"/>
      </w:tblPr>
      <w:tblGrid>
        <w:gridCol w:w="11115"/>
      </w:tblGrid>
      <w:tr w:rsidR="009365EA" w14:paraId="4EAE5633" w14:textId="77777777" w:rsidTr="35D4AF81">
        <w:trPr>
          <w:trHeight w:val="530"/>
        </w:trPr>
        <w:tc>
          <w:tcPr>
            <w:tcW w:w="11115" w:type="dxa"/>
          </w:tcPr>
          <w:p w14:paraId="70475D4B" w14:textId="267E3F11" w:rsidR="2232CF5C" w:rsidRDefault="2232CF5C" w:rsidP="35D4AF81">
            <w:pPr>
              <w:spacing w:line="259" w:lineRule="auto"/>
              <w:rPr>
                <w:rFonts w:ascii="Segoe UI Light" w:hAnsi="Segoe UI Light" w:cs="Segoe UI Light"/>
                <w:color w:val="009FE3"/>
                <w:sz w:val="86"/>
                <w:szCs w:val="86"/>
              </w:rPr>
            </w:pPr>
            <w:r w:rsidRPr="35D4AF81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 xml:space="preserve">Documentation </w:t>
            </w:r>
            <w:r w:rsidR="00D1715A">
              <w:rPr>
                <w:rFonts w:ascii="Segoe UI Light" w:hAnsi="Segoe UI Light" w:cs="Segoe UI Light"/>
                <w:color w:val="009FE3"/>
                <w:sz w:val="86"/>
                <w:szCs w:val="86"/>
              </w:rPr>
              <w:t>Développeur</w:t>
            </w:r>
          </w:p>
          <w:p w14:paraId="23749FA9" w14:textId="164D44CC" w:rsidR="286C8014" w:rsidRPr="00E57DA6" w:rsidRDefault="00C16E5D" w:rsidP="35D4AF81">
            <w:pPr>
              <w:spacing w:line="259" w:lineRule="auto"/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  <w:r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De </w:t>
            </w:r>
            <w:r w:rsid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l’</w:t>
            </w:r>
            <w:r w:rsidR="009052E7" w:rsidRPr="009052E7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>application</w:t>
            </w:r>
            <w:r w:rsidR="00E57DA6" w:rsidRPr="00E57DA6">
              <w:rPr>
                <w:rFonts w:ascii="Segoe UI Black" w:hAnsi="Segoe UI Black" w:cs="Segoe UI Semibold"/>
                <w:color w:val="AFCA0B"/>
                <w:sz w:val="38"/>
                <w:szCs w:val="38"/>
              </w:rPr>
              <w:t xml:space="preserve"> JAVA pour la gestion des classes</w:t>
            </w:r>
          </w:p>
          <w:p w14:paraId="7E0DA511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tbl>
      <w:tblPr>
        <w:tblpPr w:leftFromText="180" w:rightFromText="180" w:vertAnchor="text" w:horzAnchor="page" w:tblpX="763" w:tblpY="14298"/>
        <w:tblW w:w="0" w:type="auto"/>
        <w:tblLook w:val="04A0" w:firstRow="1" w:lastRow="0" w:firstColumn="1" w:lastColumn="0" w:noHBand="0" w:noVBand="1"/>
      </w:tblPr>
      <w:tblGrid>
        <w:gridCol w:w="11097"/>
      </w:tblGrid>
      <w:tr w:rsidR="009365EA" w14:paraId="797C2E92" w14:textId="77777777" w:rsidTr="35D4AF81">
        <w:trPr>
          <w:trHeight w:val="348"/>
        </w:trPr>
        <w:tc>
          <w:tcPr>
            <w:tcW w:w="11097" w:type="dxa"/>
          </w:tcPr>
          <w:p w14:paraId="1D1021C0" w14:textId="41CA23BF" w:rsidR="009365EA" w:rsidRPr="00784F87" w:rsidRDefault="286C8014" w:rsidP="35D4AF81">
            <w:pPr>
              <w:rPr>
                <w:rFonts w:ascii="Segoe UI" w:hAnsi="Segoe UI" w:cs="Segoe UI"/>
                <w:color w:val="009FE3"/>
                <w:sz w:val="30"/>
                <w:szCs w:val="30"/>
              </w:rPr>
            </w:pP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>Par A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mine NAKHIL, Loïc GUO</w:t>
            </w:r>
            <w:r w:rsidR="00BE50E2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et Quentin</w:t>
            </w:r>
            <w:r w:rsidRPr="35D4AF81">
              <w:rPr>
                <w:rFonts w:ascii="Segoe UI" w:hAnsi="Segoe UI" w:cs="Segoe UI"/>
                <w:color w:val="009FE3"/>
                <w:sz w:val="30"/>
                <w:szCs w:val="30"/>
              </w:rPr>
              <w:t xml:space="preserve"> </w:t>
            </w:r>
            <w:r w:rsidR="00E57DA6">
              <w:rPr>
                <w:rFonts w:ascii="Segoe UI" w:hAnsi="Segoe UI" w:cs="Segoe UI"/>
                <w:color w:val="009FE3"/>
                <w:sz w:val="30"/>
                <w:szCs w:val="30"/>
              </w:rPr>
              <w:t>LIGNANI</w:t>
            </w:r>
          </w:p>
          <w:p w14:paraId="55F1AB64" w14:textId="77777777" w:rsidR="009365EA" w:rsidRDefault="009365EA" w:rsidP="009365EA">
            <w:pPr>
              <w:rPr>
                <w:rFonts w:ascii="Segoe UI Black" w:hAnsi="Segoe UI Black" w:cs="Segoe UI Semibold"/>
                <w:color w:val="AFCA0B"/>
                <w:sz w:val="38"/>
                <w:szCs w:val="38"/>
              </w:rPr>
            </w:pPr>
          </w:p>
        </w:tc>
      </w:tr>
    </w:tbl>
    <w:p w14:paraId="3D44AC69" w14:textId="5E19D7C4" w:rsidR="0058332A" w:rsidRDefault="7E00A7BE" w:rsidP="35D4AF81">
      <w:r>
        <w:rPr>
          <w:noProof/>
        </w:rPr>
        <w:drawing>
          <wp:inline distT="0" distB="0" distL="0" distR="0" wp14:anchorId="7A114D8F" wp14:editId="6D738C6A">
            <wp:extent cx="7315200" cy="5219702"/>
            <wp:effectExtent l="0" t="0" r="0" b="0"/>
            <wp:docPr id="1285567045" name="Image 1285567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21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1952" w14:textId="75D6DD97" w:rsidR="35D4AF81" w:rsidRDefault="35D4AF81" w:rsidP="35D4AF81"/>
    <w:p w14:paraId="0FB7ECAA" w14:textId="17C34109" w:rsidR="35D4AF81" w:rsidRDefault="35D4AF81" w:rsidP="35D4AF81"/>
    <w:p w14:paraId="7C028E1E" w14:textId="20834F2E" w:rsidR="35D4AF81" w:rsidRDefault="35D4AF81" w:rsidP="35D4AF81"/>
    <w:p w14:paraId="2060ADB3" w14:textId="07603C6E" w:rsidR="35D4AF81" w:rsidRDefault="35D4AF81" w:rsidP="35D4AF81"/>
    <w:p w14:paraId="6AEFC89F" w14:textId="75FFE631" w:rsidR="35D4AF81" w:rsidRDefault="35D4AF81" w:rsidP="35D4AF81"/>
    <w:p w14:paraId="3540412F" w14:textId="7408F3E8" w:rsidR="35D4AF81" w:rsidRDefault="35D4AF81" w:rsidP="35D4AF81"/>
    <w:p w14:paraId="1D571AAE" w14:textId="0743B124" w:rsidR="35D4AF81" w:rsidRDefault="35D4AF81" w:rsidP="35D4AF81"/>
    <w:p w14:paraId="2126519C" w14:textId="63397AD7" w:rsidR="35D4AF81" w:rsidRDefault="35D4AF81" w:rsidP="35D4AF81"/>
    <w:p w14:paraId="7D88002B" w14:textId="7C19968F" w:rsidR="35D4AF81" w:rsidRDefault="35D4AF81" w:rsidP="35D4AF81"/>
    <w:p w14:paraId="005405CD" w14:textId="55DE4E6D" w:rsidR="35D4AF81" w:rsidRDefault="35D4AF81" w:rsidP="35D4AF81"/>
    <w:p w14:paraId="497D6C24" w14:textId="6793971F" w:rsidR="35D4AF81" w:rsidRDefault="35D4AF81" w:rsidP="35D4AF81"/>
    <w:p w14:paraId="3665213D" w14:textId="6D9E7D02" w:rsidR="35D4AF81" w:rsidRDefault="35D4AF81" w:rsidP="35D4AF81"/>
    <w:p w14:paraId="614DD60F" w14:textId="14DBAFA1" w:rsidR="35D4AF81" w:rsidRDefault="35D4AF81" w:rsidP="35D4AF81"/>
    <w:p w14:paraId="6FE95156" w14:textId="3EBC071A" w:rsidR="35D4AF81" w:rsidRDefault="35D4AF81" w:rsidP="35D4AF81"/>
    <w:p w14:paraId="003E8A40" w14:textId="39F543B0" w:rsidR="35D4AF81" w:rsidRDefault="35D4AF81" w:rsidP="35D4AF81"/>
    <w:p w14:paraId="5AA1FB7C" w14:textId="7EBCB8DC" w:rsidR="35D4AF81" w:rsidRDefault="35D4AF81" w:rsidP="35D4AF81"/>
    <w:p w14:paraId="46259D51" w14:textId="10659D1B" w:rsidR="35D4AF81" w:rsidRDefault="35D4AF81" w:rsidP="35D4AF81"/>
    <w:p w14:paraId="71D8B3B7" w14:textId="5BEABCB2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Connexion</w:t>
      </w:r>
    </w:p>
    <w:p w14:paraId="2173733C" w14:textId="7C87863E" w:rsidR="00C16617" w:rsidRDefault="00C16617" w:rsidP="00C16617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Page </w:t>
      </w:r>
      <w:r w:rsidR="00101A48">
        <w:rPr>
          <w:sz w:val="32"/>
        </w:rPr>
        <w:t>D’accueil</w:t>
      </w:r>
    </w:p>
    <w:p w14:paraId="22B8E5DE" w14:textId="75E9E5D7" w:rsidR="35D4AF81" w:rsidRPr="000005D0" w:rsidRDefault="00EF7515" w:rsidP="35D4AF81">
      <w:pPr>
        <w:pStyle w:val="Paragraphedeliste"/>
        <w:numPr>
          <w:ilvl w:val="0"/>
          <w:numId w:val="1"/>
        </w:numPr>
        <w:rPr>
          <w:sz w:val="32"/>
        </w:rPr>
      </w:pPr>
      <w:r>
        <w:rPr>
          <w:sz w:val="32"/>
        </w:rPr>
        <w:t>Modifier son Profil</w:t>
      </w:r>
    </w:p>
    <w:p w14:paraId="221AAA83" w14:textId="4798DFFF" w:rsidR="35D4AF81" w:rsidRDefault="35D4AF81" w:rsidP="35D4AF81"/>
    <w:p w14:paraId="157640A9" w14:textId="2548C523" w:rsidR="35D4AF81" w:rsidRDefault="35D4AF81" w:rsidP="35D4AF81"/>
    <w:p w14:paraId="0957BFC1" w14:textId="1641E636" w:rsidR="35D4AF81" w:rsidRDefault="35D4AF81" w:rsidP="35D4AF81"/>
    <w:p w14:paraId="14D986C6" w14:textId="3DD72B23" w:rsidR="35D4AF81" w:rsidRDefault="35D4AF81" w:rsidP="35D4AF81"/>
    <w:p w14:paraId="547B0C0C" w14:textId="3EEFA6CC" w:rsidR="35D4AF81" w:rsidRDefault="35D4AF81" w:rsidP="35D4AF81"/>
    <w:p w14:paraId="090D6BC2" w14:textId="3216A117" w:rsidR="35D4AF81" w:rsidRDefault="35D4AF81" w:rsidP="35D4AF81"/>
    <w:p w14:paraId="5ADA3300" w14:textId="4D38913E" w:rsidR="35D4AF81" w:rsidRDefault="35D4AF81" w:rsidP="35D4AF81"/>
    <w:p w14:paraId="2B982E4E" w14:textId="29C49D43" w:rsidR="35D4AF81" w:rsidRDefault="35D4AF81" w:rsidP="35D4AF81"/>
    <w:p w14:paraId="76D1D294" w14:textId="6A885D4B" w:rsidR="00C16617" w:rsidRDefault="00C16617" w:rsidP="35D4AF81"/>
    <w:p w14:paraId="0C6FE4E2" w14:textId="3BAC7563" w:rsidR="00C16617" w:rsidRDefault="00C16617" w:rsidP="35D4AF81"/>
    <w:p w14:paraId="62203526" w14:textId="08A3D903" w:rsidR="00C16617" w:rsidRDefault="00C16617" w:rsidP="35D4AF81"/>
    <w:p w14:paraId="10C8F247" w14:textId="08034B63" w:rsidR="00C16617" w:rsidRDefault="00C16617" w:rsidP="35D4AF81"/>
    <w:p w14:paraId="016FD449" w14:textId="3A2F944A" w:rsidR="00C16617" w:rsidRDefault="00C16617" w:rsidP="35D4AF81"/>
    <w:p w14:paraId="4E58B552" w14:textId="3C30F94F" w:rsidR="00C16617" w:rsidRDefault="00C16617" w:rsidP="35D4AF81"/>
    <w:p w14:paraId="3DD92277" w14:textId="4E0C161B" w:rsidR="00C16617" w:rsidRDefault="00C16617" w:rsidP="35D4AF81"/>
    <w:p w14:paraId="40B8F2B5" w14:textId="1243EEFC" w:rsidR="00C16617" w:rsidRDefault="00C16617" w:rsidP="35D4AF81"/>
    <w:p w14:paraId="5333FC3B" w14:textId="0C60569A" w:rsidR="00C16617" w:rsidRDefault="00C16617" w:rsidP="35D4AF81"/>
    <w:p w14:paraId="66E70C63" w14:textId="48D325E1" w:rsidR="00C16617" w:rsidRDefault="00C16617" w:rsidP="35D4AF81"/>
    <w:p w14:paraId="67610280" w14:textId="0FA9D992" w:rsidR="00C16617" w:rsidRDefault="00C16617" w:rsidP="35D4AF81"/>
    <w:p w14:paraId="020C6D31" w14:textId="31C5984A" w:rsidR="00C16617" w:rsidRDefault="00C16617" w:rsidP="35D4AF81"/>
    <w:p w14:paraId="04701E2A" w14:textId="5C41DC1E" w:rsidR="00C16617" w:rsidRDefault="00C16617" w:rsidP="35D4AF81"/>
    <w:p w14:paraId="65A640D7" w14:textId="36125F0F" w:rsidR="00C16617" w:rsidRDefault="00C16617" w:rsidP="35D4AF81"/>
    <w:p w14:paraId="79D58BF3" w14:textId="1066F0C0" w:rsidR="00C16617" w:rsidRDefault="00C16617" w:rsidP="35D4AF81"/>
    <w:p w14:paraId="582EB8CF" w14:textId="1374CCD8" w:rsidR="00C16617" w:rsidRDefault="00C16617" w:rsidP="35D4AF81"/>
    <w:p w14:paraId="02E346AD" w14:textId="641B03E8" w:rsidR="00C16617" w:rsidRDefault="00C16617" w:rsidP="35D4AF81"/>
    <w:p w14:paraId="7B71C9CD" w14:textId="5757AB3E" w:rsidR="00C16617" w:rsidRDefault="00C16617" w:rsidP="35D4AF81"/>
    <w:p w14:paraId="59514768" w14:textId="1E2D517A" w:rsidR="00C16617" w:rsidRDefault="00C16617" w:rsidP="35D4AF81"/>
    <w:p w14:paraId="4B9B6FFD" w14:textId="25241F5E" w:rsidR="00C16617" w:rsidRDefault="00C16617" w:rsidP="35D4AF81"/>
    <w:p w14:paraId="75D4268C" w14:textId="66D7BB0C" w:rsidR="00C16617" w:rsidRDefault="00C16617" w:rsidP="35D4AF81"/>
    <w:p w14:paraId="7D2FB4AA" w14:textId="2A32E0E2" w:rsidR="00C16617" w:rsidRDefault="00C16617" w:rsidP="35D4AF81"/>
    <w:p w14:paraId="7CEA1324" w14:textId="3AED5280" w:rsidR="00C16617" w:rsidRDefault="00C16617" w:rsidP="35D4AF81"/>
    <w:p w14:paraId="3D82CD3F" w14:textId="5E08AE12" w:rsidR="00C16617" w:rsidRDefault="00C16617" w:rsidP="35D4AF81"/>
    <w:p w14:paraId="0E0ACD9F" w14:textId="4F7F0183" w:rsidR="00C16617" w:rsidRDefault="00C16617" w:rsidP="35D4AF81"/>
    <w:p w14:paraId="5669D3A2" w14:textId="34E8CDE9" w:rsidR="00C16617" w:rsidRDefault="00C16617" w:rsidP="35D4AF81"/>
    <w:p w14:paraId="6230383D" w14:textId="6EEA58C5" w:rsidR="00C16617" w:rsidRDefault="00C16617" w:rsidP="35D4AF81"/>
    <w:p w14:paraId="2F5C6AE3" w14:textId="077D60E8" w:rsidR="00C16617" w:rsidRDefault="00C16617" w:rsidP="35D4AF81"/>
    <w:p w14:paraId="6FFB60F8" w14:textId="19C40F3E" w:rsidR="00C16617" w:rsidRDefault="00C16617" w:rsidP="35D4AF81"/>
    <w:p w14:paraId="11898ED3" w14:textId="6538EB33" w:rsidR="00C16617" w:rsidRDefault="00C16617" w:rsidP="35D4AF81"/>
    <w:p w14:paraId="53A3E65B" w14:textId="51C9214D" w:rsidR="00C16617" w:rsidRDefault="00C16617" w:rsidP="35D4AF81"/>
    <w:p w14:paraId="5E4890F0" w14:textId="7BF40FE9" w:rsidR="009052E7" w:rsidRDefault="009052E7" w:rsidP="35D4AF81"/>
    <w:p w14:paraId="5D136590" w14:textId="4C2C3255" w:rsidR="009052E7" w:rsidRDefault="009052E7" w:rsidP="35D4AF81"/>
    <w:p w14:paraId="5693CBBB" w14:textId="77777777" w:rsidR="009052E7" w:rsidRDefault="009052E7" w:rsidP="35D4AF81"/>
    <w:p w14:paraId="732F4C3D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9E7CB1A" w14:textId="77777777" w:rsidR="008201F8" w:rsidRDefault="008201F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11B03504" w14:textId="788CBAD1" w:rsidR="00C16617" w:rsidRDefault="00101A48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lastRenderedPageBreak/>
        <w:t>1.Connexion</w:t>
      </w:r>
    </w:p>
    <w:p w14:paraId="28E1AE8B" w14:textId="74F1E54E" w:rsidR="00C16617" w:rsidRDefault="00C16617" w:rsidP="00C1661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3DD2889" w14:textId="1AD838D2" w:rsidR="00905874" w:rsidRDefault="00905874" w:rsidP="000B3078"/>
    <w:p w14:paraId="33FDC106" w14:textId="77777777" w:rsidR="002C4E63" w:rsidRPr="00B752B0" w:rsidRDefault="002C4E63" w:rsidP="00C16617">
      <w:pPr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6CBF0A98" w14:textId="78066140" w:rsidR="007D4249" w:rsidRDefault="007D4249" w:rsidP="00C16617">
      <w:pPr>
        <w:jc w:val="center"/>
      </w:pPr>
    </w:p>
    <w:p w14:paraId="1E50B868" w14:textId="1180E497" w:rsidR="007D4249" w:rsidRDefault="00E065DB" w:rsidP="007D4249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2.Page D’accueil</w:t>
      </w:r>
    </w:p>
    <w:p w14:paraId="18CE3872" w14:textId="77777777" w:rsidR="00E065DB" w:rsidRDefault="00E065DB" w:rsidP="007D4249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465C9CD9" w14:textId="354C6769" w:rsidR="004969E8" w:rsidRPr="00E065DB" w:rsidRDefault="00E065DB" w:rsidP="004969E8">
      <w:pPr>
        <w:spacing w:line="259" w:lineRule="auto"/>
        <w:ind w:left="708" w:firstLine="708"/>
        <w:rPr>
          <w:rFonts w:ascii="Segoe UI Black" w:hAnsi="Segoe UI Black" w:cs="Segoe UI Semibold"/>
          <w:color w:val="FF0000"/>
          <w:sz w:val="40"/>
          <w:szCs w:val="40"/>
        </w:rPr>
      </w:pPr>
      <w:r w:rsidRPr="00E065DB">
        <w:rPr>
          <w:rFonts w:ascii="Segoe UI Black" w:hAnsi="Segoe UI Black" w:cs="Segoe UI Semibold"/>
          <w:color w:val="FF0000"/>
          <w:sz w:val="40"/>
          <w:szCs w:val="40"/>
        </w:rPr>
        <w:t>2.1 Vue Administrateur</w:t>
      </w:r>
    </w:p>
    <w:p w14:paraId="19761AA6" w14:textId="5B4650F0" w:rsidR="004969E8" w:rsidRDefault="004969E8" w:rsidP="00070B97">
      <w:pPr>
        <w:spacing w:line="259" w:lineRule="auto"/>
        <w:rPr>
          <w:rFonts w:ascii="Segoe UI Black" w:hAnsi="Segoe UI Black" w:cs="Segoe UI Semibold"/>
          <w:color w:val="AFCA0B"/>
          <w:sz w:val="44"/>
          <w:szCs w:val="44"/>
        </w:rPr>
      </w:pPr>
    </w:p>
    <w:p w14:paraId="6F684198" w14:textId="77777777" w:rsidR="00154E75" w:rsidRDefault="00154E75" w:rsidP="00DA2645">
      <w:pPr>
        <w:ind w:left="708"/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1DEE1760" w14:textId="77777777" w:rsidR="00DA2645" w:rsidRDefault="00DA2645" w:rsidP="0080717D">
      <w:pPr>
        <w:ind w:left="708"/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3550F84A" w14:textId="02631CCD" w:rsidR="0070086B" w:rsidRDefault="00F83D75" w:rsidP="00F83D75">
      <w:pPr>
        <w:tabs>
          <w:tab w:val="left" w:pos="8150"/>
        </w:tabs>
        <w:ind w:left="708"/>
        <w:rPr>
          <w:rFonts w:ascii="Comic Sans MS" w:hAnsi="Comic Sans MS" w:cs="Segoe UI Semibold"/>
          <w:b/>
          <w:color w:val="000000" w:themeColor="text1"/>
        </w:rPr>
      </w:pPr>
      <w:r>
        <w:rPr>
          <w:rFonts w:ascii="Comic Sans MS" w:hAnsi="Comic Sans MS" w:cs="Segoe UI Semibold"/>
          <w:b/>
          <w:color w:val="000000" w:themeColor="text1"/>
        </w:rPr>
        <w:tab/>
      </w:r>
    </w:p>
    <w:p w14:paraId="256D22CB" w14:textId="341A05C9" w:rsidR="0070086B" w:rsidRPr="00E065DB" w:rsidRDefault="0070086B" w:rsidP="0070086B">
      <w:pPr>
        <w:spacing w:line="259" w:lineRule="auto"/>
        <w:ind w:left="708" w:firstLine="708"/>
        <w:rPr>
          <w:rFonts w:ascii="Segoe UI Black" w:hAnsi="Segoe UI Black" w:cs="Segoe UI Semibold"/>
          <w:color w:val="FF0000"/>
          <w:sz w:val="40"/>
          <w:szCs w:val="40"/>
        </w:rPr>
      </w:pPr>
      <w:r w:rsidRPr="00E065DB">
        <w:rPr>
          <w:rFonts w:ascii="Segoe UI Black" w:hAnsi="Segoe UI Black" w:cs="Segoe UI Semibold"/>
          <w:color w:val="FF0000"/>
          <w:sz w:val="40"/>
          <w:szCs w:val="40"/>
        </w:rPr>
        <w:t>2.</w:t>
      </w:r>
      <w:r>
        <w:rPr>
          <w:rFonts w:ascii="Segoe UI Black" w:hAnsi="Segoe UI Black" w:cs="Segoe UI Semibold"/>
          <w:color w:val="FF0000"/>
          <w:sz w:val="40"/>
          <w:szCs w:val="40"/>
        </w:rPr>
        <w:t>2</w:t>
      </w:r>
      <w:r w:rsidRPr="00E065DB">
        <w:rPr>
          <w:rFonts w:ascii="Segoe UI Black" w:hAnsi="Segoe UI Black" w:cs="Segoe UI Semibold"/>
          <w:color w:val="FF0000"/>
          <w:sz w:val="40"/>
          <w:szCs w:val="40"/>
        </w:rPr>
        <w:t xml:space="preserve"> Vue </w:t>
      </w:r>
      <w:r>
        <w:rPr>
          <w:rFonts w:ascii="Segoe UI Black" w:hAnsi="Segoe UI Black" w:cs="Segoe UI Semibold"/>
          <w:color w:val="FF0000"/>
          <w:sz w:val="40"/>
          <w:szCs w:val="40"/>
        </w:rPr>
        <w:t>Utilisateur</w:t>
      </w:r>
    </w:p>
    <w:p w14:paraId="6F2CD17A" w14:textId="77777777" w:rsidR="0070086B" w:rsidRPr="000E549B" w:rsidRDefault="0070086B" w:rsidP="0080717D">
      <w:pPr>
        <w:ind w:left="708"/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02CCDDAD" w14:textId="0860DF70" w:rsidR="00CC1AD5" w:rsidRDefault="00CC1AD5" w:rsidP="00C16617">
      <w:pPr>
        <w:jc w:val="center"/>
      </w:pPr>
    </w:p>
    <w:p w14:paraId="430B9121" w14:textId="0BF25AE1" w:rsidR="00CC1AD5" w:rsidRDefault="00EB3E4A" w:rsidP="00CC1AD5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noProof/>
        </w:rPr>
        <w:drawing>
          <wp:inline distT="0" distB="0" distL="0" distR="0" wp14:anchorId="6B952022" wp14:editId="27655C0C">
            <wp:extent cx="7194550" cy="3670300"/>
            <wp:effectExtent l="0" t="0" r="635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68" t="1678" r="797" b="1408"/>
                    <a:stretch/>
                  </pic:blipFill>
                  <pic:spPr bwMode="auto">
                    <a:xfrm>
                      <a:off x="0" y="0"/>
                      <a:ext cx="7194550" cy="3670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421CD9" w14:textId="16A88491" w:rsidR="00A6184D" w:rsidRDefault="00A6184D" w:rsidP="00AE0584">
      <w:bookmarkStart w:id="0" w:name="_GoBack"/>
      <w:bookmarkEnd w:id="0"/>
    </w:p>
    <w:p w14:paraId="520D2814" w14:textId="5DC76A05" w:rsidR="00B86C7D" w:rsidRDefault="00B86C7D" w:rsidP="00C16617">
      <w:pPr>
        <w:jc w:val="center"/>
      </w:pPr>
    </w:p>
    <w:p w14:paraId="66F0F30F" w14:textId="2A59C573" w:rsidR="00B86C7D" w:rsidRDefault="00EF7515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3</w:t>
      </w:r>
      <w:r w:rsidR="0077240E">
        <w:rPr>
          <w:rFonts w:ascii="Segoe UI Black" w:hAnsi="Segoe UI Black" w:cs="Segoe UI Semibold"/>
          <w:color w:val="AFCA0B"/>
          <w:sz w:val="44"/>
          <w:szCs w:val="44"/>
        </w:rPr>
        <w:t xml:space="preserve">.Modifier </w:t>
      </w:r>
      <w:r w:rsidR="00BD62BE">
        <w:rPr>
          <w:rFonts w:ascii="Segoe UI Black" w:hAnsi="Segoe UI Black" w:cs="Segoe UI Semibold"/>
          <w:color w:val="AFCA0B"/>
          <w:sz w:val="44"/>
          <w:szCs w:val="44"/>
        </w:rPr>
        <w:t>son profil</w:t>
      </w:r>
    </w:p>
    <w:p w14:paraId="6F641C0A" w14:textId="6E94A89C" w:rsidR="00590FC2" w:rsidRDefault="00590FC2" w:rsidP="00B86C7D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</w:p>
    <w:p w14:paraId="741BBD49" w14:textId="77777777" w:rsidR="006B6126" w:rsidRPr="002618F1" w:rsidRDefault="006B6126" w:rsidP="003A2D3C">
      <w:pPr>
        <w:spacing w:line="259" w:lineRule="auto"/>
        <w:ind w:left="708"/>
        <w:jc w:val="center"/>
        <w:rPr>
          <w:rFonts w:ascii="Comic Sans MS" w:hAnsi="Comic Sans MS" w:cs="Segoe UI Semibold"/>
          <w:b/>
          <w:color w:val="000000" w:themeColor="text1"/>
        </w:rPr>
      </w:pPr>
    </w:p>
    <w:p w14:paraId="08078B82" w14:textId="53DF37E0" w:rsidR="00221082" w:rsidRPr="004B6B37" w:rsidRDefault="00525F09" w:rsidP="004B6B37">
      <w:pPr>
        <w:spacing w:line="259" w:lineRule="auto"/>
        <w:jc w:val="center"/>
        <w:rPr>
          <w:rFonts w:ascii="Segoe UI Black" w:hAnsi="Segoe UI Black" w:cs="Segoe UI Semibold"/>
          <w:color w:val="AFCA0B"/>
          <w:sz w:val="44"/>
          <w:szCs w:val="44"/>
        </w:rPr>
      </w:pPr>
      <w:r>
        <w:rPr>
          <w:rFonts w:ascii="Segoe UI Black" w:hAnsi="Segoe UI Black" w:cs="Segoe UI Semibold"/>
          <w:color w:val="AFCA0B"/>
          <w:sz w:val="44"/>
          <w:szCs w:val="44"/>
        </w:rPr>
        <w:t>4</w:t>
      </w:r>
      <w:r w:rsidR="006B6126">
        <w:rPr>
          <w:rFonts w:ascii="Segoe UI Black" w:hAnsi="Segoe UI Black" w:cs="Segoe UI Semibold"/>
          <w:color w:val="AFCA0B"/>
          <w:sz w:val="44"/>
          <w:szCs w:val="44"/>
        </w:rPr>
        <w:t>.</w:t>
      </w:r>
      <w:r>
        <w:rPr>
          <w:rFonts w:ascii="Segoe UI Black" w:hAnsi="Segoe UI Black" w:cs="Segoe UI Semibold"/>
          <w:color w:val="AFCA0B"/>
          <w:sz w:val="44"/>
          <w:szCs w:val="44"/>
        </w:rPr>
        <w:t>Liste des Elèves</w:t>
      </w:r>
    </w:p>
    <w:sectPr w:rsidR="00221082" w:rsidRPr="004B6B37" w:rsidSect="00DE471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1" w:h="16817"/>
      <w:pgMar w:top="159" w:right="198" w:bottom="278" w:left="181" w:header="227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BE465F" w14:textId="77777777" w:rsidR="00432192" w:rsidRDefault="00432192" w:rsidP="00307692">
      <w:r>
        <w:separator/>
      </w:r>
    </w:p>
  </w:endnote>
  <w:endnote w:type="continuationSeparator" w:id="0">
    <w:p w14:paraId="23316EEA" w14:textId="77777777" w:rsidR="00432192" w:rsidRDefault="00432192" w:rsidP="003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7EB17" w14:textId="77777777" w:rsidR="00994907" w:rsidRDefault="009949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B886D" w14:textId="77777777" w:rsidR="00994907" w:rsidRDefault="0099490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08C1C0" w14:textId="77777777" w:rsidR="00994907" w:rsidRDefault="009949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844FF" w14:textId="77777777" w:rsidR="00432192" w:rsidRDefault="00432192" w:rsidP="00307692">
      <w:r>
        <w:separator/>
      </w:r>
    </w:p>
  </w:footnote>
  <w:footnote w:type="continuationSeparator" w:id="0">
    <w:p w14:paraId="74C3DCE1" w14:textId="77777777" w:rsidR="00432192" w:rsidRDefault="00432192" w:rsidP="003076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E2BAE" w14:textId="77777777" w:rsidR="00994907" w:rsidRDefault="009949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C9DCF" w14:textId="77777777" w:rsidR="00994907" w:rsidRDefault="0099490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7AD5E" w14:textId="77777777" w:rsidR="00994907" w:rsidRDefault="009949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00A09"/>
    <w:multiLevelType w:val="hybridMultilevel"/>
    <w:tmpl w:val="1846A9A2"/>
    <w:lvl w:ilvl="0" w:tplc="64B26C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AD5"/>
    <w:rsid w:val="000005D0"/>
    <w:rsid w:val="000053BF"/>
    <w:rsid w:val="00005642"/>
    <w:rsid w:val="00006744"/>
    <w:rsid w:val="00015944"/>
    <w:rsid w:val="00031479"/>
    <w:rsid w:val="000326C5"/>
    <w:rsid w:val="000335B8"/>
    <w:rsid w:val="00043185"/>
    <w:rsid w:val="00043D88"/>
    <w:rsid w:val="0005141A"/>
    <w:rsid w:val="00061B30"/>
    <w:rsid w:val="000624EB"/>
    <w:rsid w:val="00070B97"/>
    <w:rsid w:val="00083809"/>
    <w:rsid w:val="00086100"/>
    <w:rsid w:val="000861DC"/>
    <w:rsid w:val="00094E95"/>
    <w:rsid w:val="0009660F"/>
    <w:rsid w:val="0009788E"/>
    <w:rsid w:val="000A334F"/>
    <w:rsid w:val="000A3CEB"/>
    <w:rsid w:val="000A6D6C"/>
    <w:rsid w:val="000B038C"/>
    <w:rsid w:val="000B3078"/>
    <w:rsid w:val="000C0700"/>
    <w:rsid w:val="000C7663"/>
    <w:rsid w:val="000D3509"/>
    <w:rsid w:val="000E0EB4"/>
    <w:rsid w:val="000E3268"/>
    <w:rsid w:val="000E549B"/>
    <w:rsid w:val="001013C3"/>
    <w:rsid w:val="00101A48"/>
    <w:rsid w:val="00134993"/>
    <w:rsid w:val="00140EAE"/>
    <w:rsid w:val="00146358"/>
    <w:rsid w:val="001467F9"/>
    <w:rsid w:val="00154E75"/>
    <w:rsid w:val="00154F18"/>
    <w:rsid w:val="00166279"/>
    <w:rsid w:val="001730CA"/>
    <w:rsid w:val="00174AD2"/>
    <w:rsid w:val="0019077B"/>
    <w:rsid w:val="00191743"/>
    <w:rsid w:val="001921B8"/>
    <w:rsid w:val="001A02BE"/>
    <w:rsid w:val="001B1DE6"/>
    <w:rsid w:val="001C5953"/>
    <w:rsid w:val="001C6DA1"/>
    <w:rsid w:val="001D1AB5"/>
    <w:rsid w:val="001D7187"/>
    <w:rsid w:val="001E3E2A"/>
    <w:rsid w:val="001F01E4"/>
    <w:rsid w:val="001F1B01"/>
    <w:rsid w:val="001F31DC"/>
    <w:rsid w:val="00202362"/>
    <w:rsid w:val="0020487E"/>
    <w:rsid w:val="00205BF8"/>
    <w:rsid w:val="00216F10"/>
    <w:rsid w:val="00221082"/>
    <w:rsid w:val="002303E5"/>
    <w:rsid w:val="00232414"/>
    <w:rsid w:val="00237165"/>
    <w:rsid w:val="00240603"/>
    <w:rsid w:val="00240EC7"/>
    <w:rsid w:val="00253087"/>
    <w:rsid w:val="002534DD"/>
    <w:rsid w:val="00255027"/>
    <w:rsid w:val="00255463"/>
    <w:rsid w:val="002618F1"/>
    <w:rsid w:val="0026733C"/>
    <w:rsid w:val="00267D84"/>
    <w:rsid w:val="00284F1E"/>
    <w:rsid w:val="0029504A"/>
    <w:rsid w:val="002A724D"/>
    <w:rsid w:val="002B1D7F"/>
    <w:rsid w:val="002B7320"/>
    <w:rsid w:val="002C33F1"/>
    <w:rsid w:val="002C4E63"/>
    <w:rsid w:val="002D32C1"/>
    <w:rsid w:val="002D68FC"/>
    <w:rsid w:val="002E2CA2"/>
    <w:rsid w:val="002E53FD"/>
    <w:rsid w:val="002F34E9"/>
    <w:rsid w:val="002F436F"/>
    <w:rsid w:val="003037E6"/>
    <w:rsid w:val="00307533"/>
    <w:rsid w:val="00307692"/>
    <w:rsid w:val="0031645C"/>
    <w:rsid w:val="00325137"/>
    <w:rsid w:val="00325F18"/>
    <w:rsid w:val="00327748"/>
    <w:rsid w:val="00327FAA"/>
    <w:rsid w:val="003313D3"/>
    <w:rsid w:val="00332B01"/>
    <w:rsid w:val="00335B75"/>
    <w:rsid w:val="00336D61"/>
    <w:rsid w:val="003421C8"/>
    <w:rsid w:val="00342AA7"/>
    <w:rsid w:val="00345D4E"/>
    <w:rsid w:val="0035101B"/>
    <w:rsid w:val="0035514B"/>
    <w:rsid w:val="00363E16"/>
    <w:rsid w:val="00364ADF"/>
    <w:rsid w:val="00367496"/>
    <w:rsid w:val="003842A7"/>
    <w:rsid w:val="003874D9"/>
    <w:rsid w:val="003A2139"/>
    <w:rsid w:val="003A2D3C"/>
    <w:rsid w:val="003A423A"/>
    <w:rsid w:val="003A5184"/>
    <w:rsid w:val="003A60A6"/>
    <w:rsid w:val="003B4E36"/>
    <w:rsid w:val="003B5121"/>
    <w:rsid w:val="003F08F8"/>
    <w:rsid w:val="00402519"/>
    <w:rsid w:val="00403BAC"/>
    <w:rsid w:val="00412B4A"/>
    <w:rsid w:val="004166BC"/>
    <w:rsid w:val="004167A0"/>
    <w:rsid w:val="00422D8A"/>
    <w:rsid w:val="0043190E"/>
    <w:rsid w:val="00432192"/>
    <w:rsid w:val="0043296D"/>
    <w:rsid w:val="00434814"/>
    <w:rsid w:val="0045136F"/>
    <w:rsid w:val="0045532B"/>
    <w:rsid w:val="004556E1"/>
    <w:rsid w:val="00461465"/>
    <w:rsid w:val="00470EC7"/>
    <w:rsid w:val="00472FC1"/>
    <w:rsid w:val="004759E7"/>
    <w:rsid w:val="00485F5F"/>
    <w:rsid w:val="0048740C"/>
    <w:rsid w:val="004969E8"/>
    <w:rsid w:val="004A7A44"/>
    <w:rsid w:val="004B0B7C"/>
    <w:rsid w:val="004B6B37"/>
    <w:rsid w:val="004C14ED"/>
    <w:rsid w:val="004E1E72"/>
    <w:rsid w:val="0051572E"/>
    <w:rsid w:val="00517045"/>
    <w:rsid w:val="00522070"/>
    <w:rsid w:val="00525F09"/>
    <w:rsid w:val="00533C8D"/>
    <w:rsid w:val="00552A23"/>
    <w:rsid w:val="00552F3A"/>
    <w:rsid w:val="00557882"/>
    <w:rsid w:val="0056623A"/>
    <w:rsid w:val="0056758C"/>
    <w:rsid w:val="0058332A"/>
    <w:rsid w:val="005863A6"/>
    <w:rsid w:val="00590FC2"/>
    <w:rsid w:val="00595293"/>
    <w:rsid w:val="005A66C2"/>
    <w:rsid w:val="005B4F80"/>
    <w:rsid w:val="005C1501"/>
    <w:rsid w:val="005C15D6"/>
    <w:rsid w:val="005C4182"/>
    <w:rsid w:val="005D1DEB"/>
    <w:rsid w:val="005D3226"/>
    <w:rsid w:val="005E6974"/>
    <w:rsid w:val="005F5261"/>
    <w:rsid w:val="006001B1"/>
    <w:rsid w:val="00603476"/>
    <w:rsid w:val="006073E2"/>
    <w:rsid w:val="006077E6"/>
    <w:rsid w:val="00612DCA"/>
    <w:rsid w:val="00617A53"/>
    <w:rsid w:val="00621351"/>
    <w:rsid w:val="00621680"/>
    <w:rsid w:val="00626CBA"/>
    <w:rsid w:val="00627E9A"/>
    <w:rsid w:val="0065536C"/>
    <w:rsid w:val="00655DBB"/>
    <w:rsid w:val="006576ED"/>
    <w:rsid w:val="00667CB6"/>
    <w:rsid w:val="0067664A"/>
    <w:rsid w:val="00690AD5"/>
    <w:rsid w:val="006A245E"/>
    <w:rsid w:val="006A7410"/>
    <w:rsid w:val="006B0A7E"/>
    <w:rsid w:val="006B445E"/>
    <w:rsid w:val="006B4C69"/>
    <w:rsid w:val="006B6126"/>
    <w:rsid w:val="006C3934"/>
    <w:rsid w:val="006D7D1A"/>
    <w:rsid w:val="006D7D22"/>
    <w:rsid w:val="006F7499"/>
    <w:rsid w:val="0070086B"/>
    <w:rsid w:val="00705B49"/>
    <w:rsid w:val="0071004B"/>
    <w:rsid w:val="007113F3"/>
    <w:rsid w:val="007126E9"/>
    <w:rsid w:val="00712D58"/>
    <w:rsid w:val="00715256"/>
    <w:rsid w:val="0072114E"/>
    <w:rsid w:val="00726528"/>
    <w:rsid w:val="00751624"/>
    <w:rsid w:val="00754488"/>
    <w:rsid w:val="00763DC5"/>
    <w:rsid w:val="0077240E"/>
    <w:rsid w:val="00784F87"/>
    <w:rsid w:val="00791867"/>
    <w:rsid w:val="00791C88"/>
    <w:rsid w:val="007975A2"/>
    <w:rsid w:val="007A54D4"/>
    <w:rsid w:val="007B5AD8"/>
    <w:rsid w:val="007C08C4"/>
    <w:rsid w:val="007D0642"/>
    <w:rsid w:val="007D4249"/>
    <w:rsid w:val="007E17F3"/>
    <w:rsid w:val="007F5FB0"/>
    <w:rsid w:val="0080717D"/>
    <w:rsid w:val="00807A29"/>
    <w:rsid w:val="00811E88"/>
    <w:rsid w:val="008201F8"/>
    <w:rsid w:val="0082331B"/>
    <w:rsid w:val="00826B15"/>
    <w:rsid w:val="00831409"/>
    <w:rsid w:val="0083238D"/>
    <w:rsid w:val="00842AC7"/>
    <w:rsid w:val="00851B18"/>
    <w:rsid w:val="0086470E"/>
    <w:rsid w:val="0087101A"/>
    <w:rsid w:val="008729D4"/>
    <w:rsid w:val="008766B9"/>
    <w:rsid w:val="0088194F"/>
    <w:rsid w:val="00881A2C"/>
    <w:rsid w:val="00887657"/>
    <w:rsid w:val="008B1999"/>
    <w:rsid w:val="008B29FC"/>
    <w:rsid w:val="008B4F54"/>
    <w:rsid w:val="008C109D"/>
    <w:rsid w:val="008C564E"/>
    <w:rsid w:val="008C6791"/>
    <w:rsid w:val="008C6F2B"/>
    <w:rsid w:val="008F7FFB"/>
    <w:rsid w:val="00901EB1"/>
    <w:rsid w:val="009052E7"/>
    <w:rsid w:val="00905874"/>
    <w:rsid w:val="00906473"/>
    <w:rsid w:val="00907377"/>
    <w:rsid w:val="00915E0A"/>
    <w:rsid w:val="00923860"/>
    <w:rsid w:val="009365EA"/>
    <w:rsid w:val="0093663C"/>
    <w:rsid w:val="0094007C"/>
    <w:rsid w:val="00941A7C"/>
    <w:rsid w:val="00945B61"/>
    <w:rsid w:val="009564B9"/>
    <w:rsid w:val="00980171"/>
    <w:rsid w:val="00985718"/>
    <w:rsid w:val="009867F0"/>
    <w:rsid w:val="00986DC8"/>
    <w:rsid w:val="00994107"/>
    <w:rsid w:val="00994907"/>
    <w:rsid w:val="009A195E"/>
    <w:rsid w:val="009A5B61"/>
    <w:rsid w:val="009A5DD3"/>
    <w:rsid w:val="009D1C3C"/>
    <w:rsid w:val="009E1DB2"/>
    <w:rsid w:val="009E1EE8"/>
    <w:rsid w:val="00A10CA5"/>
    <w:rsid w:val="00A1763B"/>
    <w:rsid w:val="00A2037F"/>
    <w:rsid w:val="00A25E18"/>
    <w:rsid w:val="00A50D1B"/>
    <w:rsid w:val="00A51F62"/>
    <w:rsid w:val="00A6184D"/>
    <w:rsid w:val="00A62252"/>
    <w:rsid w:val="00A646C3"/>
    <w:rsid w:val="00A711A9"/>
    <w:rsid w:val="00A74D64"/>
    <w:rsid w:val="00A91714"/>
    <w:rsid w:val="00A923F0"/>
    <w:rsid w:val="00A94D82"/>
    <w:rsid w:val="00AA04D5"/>
    <w:rsid w:val="00AA0F90"/>
    <w:rsid w:val="00AB28C3"/>
    <w:rsid w:val="00AB7D40"/>
    <w:rsid w:val="00AC0341"/>
    <w:rsid w:val="00AC32BB"/>
    <w:rsid w:val="00AE00B7"/>
    <w:rsid w:val="00AE0584"/>
    <w:rsid w:val="00AE3A58"/>
    <w:rsid w:val="00AF3316"/>
    <w:rsid w:val="00AF7742"/>
    <w:rsid w:val="00B05003"/>
    <w:rsid w:val="00B10D1C"/>
    <w:rsid w:val="00B118A9"/>
    <w:rsid w:val="00B17D09"/>
    <w:rsid w:val="00B30229"/>
    <w:rsid w:val="00B3766B"/>
    <w:rsid w:val="00B51E01"/>
    <w:rsid w:val="00B57DF6"/>
    <w:rsid w:val="00B72F27"/>
    <w:rsid w:val="00B752B0"/>
    <w:rsid w:val="00B84459"/>
    <w:rsid w:val="00B86C7D"/>
    <w:rsid w:val="00B939ED"/>
    <w:rsid w:val="00B94F6F"/>
    <w:rsid w:val="00B95C66"/>
    <w:rsid w:val="00BA33E4"/>
    <w:rsid w:val="00BB21D2"/>
    <w:rsid w:val="00BB63B2"/>
    <w:rsid w:val="00BC0CEC"/>
    <w:rsid w:val="00BC50D3"/>
    <w:rsid w:val="00BC768D"/>
    <w:rsid w:val="00BD4C13"/>
    <w:rsid w:val="00BD62BE"/>
    <w:rsid w:val="00BD6711"/>
    <w:rsid w:val="00BD7F04"/>
    <w:rsid w:val="00BE50E2"/>
    <w:rsid w:val="00BE6A32"/>
    <w:rsid w:val="00BE741D"/>
    <w:rsid w:val="00BF0E26"/>
    <w:rsid w:val="00BF3933"/>
    <w:rsid w:val="00BF6C9A"/>
    <w:rsid w:val="00C11A6E"/>
    <w:rsid w:val="00C16617"/>
    <w:rsid w:val="00C16E5D"/>
    <w:rsid w:val="00C21846"/>
    <w:rsid w:val="00C44A63"/>
    <w:rsid w:val="00C57FC3"/>
    <w:rsid w:val="00C667C3"/>
    <w:rsid w:val="00C82675"/>
    <w:rsid w:val="00C868D6"/>
    <w:rsid w:val="00C9064C"/>
    <w:rsid w:val="00C941FD"/>
    <w:rsid w:val="00CA04A4"/>
    <w:rsid w:val="00CB2A42"/>
    <w:rsid w:val="00CB48C3"/>
    <w:rsid w:val="00CB58D9"/>
    <w:rsid w:val="00CC1AD5"/>
    <w:rsid w:val="00CC4B39"/>
    <w:rsid w:val="00CD1351"/>
    <w:rsid w:val="00CD4595"/>
    <w:rsid w:val="00CD5714"/>
    <w:rsid w:val="00D04C8B"/>
    <w:rsid w:val="00D06C31"/>
    <w:rsid w:val="00D1715A"/>
    <w:rsid w:val="00D26DF0"/>
    <w:rsid w:val="00D26EBD"/>
    <w:rsid w:val="00D2786D"/>
    <w:rsid w:val="00D30553"/>
    <w:rsid w:val="00D45712"/>
    <w:rsid w:val="00D466CB"/>
    <w:rsid w:val="00D565BB"/>
    <w:rsid w:val="00D66733"/>
    <w:rsid w:val="00D70483"/>
    <w:rsid w:val="00D729A7"/>
    <w:rsid w:val="00D86F3D"/>
    <w:rsid w:val="00D90008"/>
    <w:rsid w:val="00D9711E"/>
    <w:rsid w:val="00D97D16"/>
    <w:rsid w:val="00DA2645"/>
    <w:rsid w:val="00DA622E"/>
    <w:rsid w:val="00DB2DAF"/>
    <w:rsid w:val="00DB5DB8"/>
    <w:rsid w:val="00DE0BE0"/>
    <w:rsid w:val="00DE4713"/>
    <w:rsid w:val="00DE4D60"/>
    <w:rsid w:val="00DF5196"/>
    <w:rsid w:val="00E04928"/>
    <w:rsid w:val="00E065DB"/>
    <w:rsid w:val="00E150B7"/>
    <w:rsid w:val="00E24C10"/>
    <w:rsid w:val="00E421D9"/>
    <w:rsid w:val="00E44B2A"/>
    <w:rsid w:val="00E52FAA"/>
    <w:rsid w:val="00E5312C"/>
    <w:rsid w:val="00E5405E"/>
    <w:rsid w:val="00E54BAF"/>
    <w:rsid w:val="00E57DA6"/>
    <w:rsid w:val="00E620A2"/>
    <w:rsid w:val="00E826EB"/>
    <w:rsid w:val="00E826EC"/>
    <w:rsid w:val="00E8675A"/>
    <w:rsid w:val="00E91187"/>
    <w:rsid w:val="00E9180B"/>
    <w:rsid w:val="00E92873"/>
    <w:rsid w:val="00EA70EF"/>
    <w:rsid w:val="00EB3E4A"/>
    <w:rsid w:val="00EB6D4E"/>
    <w:rsid w:val="00EC302A"/>
    <w:rsid w:val="00ED1991"/>
    <w:rsid w:val="00EE15BB"/>
    <w:rsid w:val="00EE7B79"/>
    <w:rsid w:val="00EF0A24"/>
    <w:rsid w:val="00EF4A9B"/>
    <w:rsid w:val="00EF518F"/>
    <w:rsid w:val="00EF7515"/>
    <w:rsid w:val="00F0227F"/>
    <w:rsid w:val="00F224D3"/>
    <w:rsid w:val="00F30E0C"/>
    <w:rsid w:val="00F40A20"/>
    <w:rsid w:val="00F43042"/>
    <w:rsid w:val="00F432FE"/>
    <w:rsid w:val="00F555CF"/>
    <w:rsid w:val="00F62BCF"/>
    <w:rsid w:val="00F7590A"/>
    <w:rsid w:val="00F8101C"/>
    <w:rsid w:val="00F83D75"/>
    <w:rsid w:val="00F87EA8"/>
    <w:rsid w:val="00FA4752"/>
    <w:rsid w:val="00FA4A96"/>
    <w:rsid w:val="00FB085B"/>
    <w:rsid w:val="00FC5003"/>
    <w:rsid w:val="00FD4553"/>
    <w:rsid w:val="00FE211D"/>
    <w:rsid w:val="00FF13ED"/>
    <w:rsid w:val="00FF3192"/>
    <w:rsid w:val="00FF3206"/>
    <w:rsid w:val="08B7BC37"/>
    <w:rsid w:val="194D2DAC"/>
    <w:rsid w:val="2232CF5C"/>
    <w:rsid w:val="286C8014"/>
    <w:rsid w:val="35D4AF81"/>
    <w:rsid w:val="3CDFC98C"/>
    <w:rsid w:val="67C45E3B"/>
    <w:rsid w:val="7E00A7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6001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07692"/>
  </w:style>
  <w:style w:type="paragraph" w:styleId="Pieddepage">
    <w:name w:val="footer"/>
    <w:basedOn w:val="Normal"/>
    <w:link w:val="PieddepageCar"/>
    <w:uiPriority w:val="99"/>
    <w:unhideWhenUsed/>
    <w:rsid w:val="0030769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07692"/>
  </w:style>
  <w:style w:type="table" w:styleId="Grilledutableau">
    <w:name w:val="Table Grid"/>
    <w:basedOn w:val="TableauNormal"/>
    <w:uiPriority w:val="59"/>
    <w:rsid w:val="00936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16617"/>
    <w:pPr>
      <w:spacing w:after="160" w:line="259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character" w:styleId="lev">
    <w:name w:val="Strong"/>
    <w:basedOn w:val="Policepardfaut"/>
    <w:uiPriority w:val="22"/>
    <w:qFormat/>
    <w:rsid w:val="006A245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2B01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32B01"/>
    <w:rPr>
      <w:color w:val="5A5A5A" w:themeColor="text1" w:themeTint="A5"/>
      <w:spacing w:val="15"/>
      <w:sz w:val="22"/>
      <w:szCs w:val="22"/>
    </w:rPr>
  </w:style>
  <w:style w:type="character" w:styleId="Marquedecommentaire">
    <w:name w:val="annotation reference"/>
    <w:basedOn w:val="Policepardfaut"/>
    <w:uiPriority w:val="99"/>
    <w:semiHidden/>
    <w:unhideWhenUsed/>
    <w:rsid w:val="000A6D6C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A6D6C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A6D6C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A6D6C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A6D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sigwal\AppData\Roaming\Microsoft\Templates\Page%20de%20garde%20Science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3E2F1D0E8E87468B289CB57281B996" ma:contentTypeVersion="1" ma:contentTypeDescription="Create a new document." ma:contentTypeScope="" ma:versionID="62a345c190c3e02e35f6075a6cd279fe">
  <xsd:schema xmlns:xsd="http://www.w3.org/2001/XMLSchema" xmlns:xs="http://www.w3.org/2001/XMLSchema" xmlns:p="http://schemas.microsoft.com/office/2006/metadata/properties" xmlns:ns2="aac074f3-af53-40eb-acd1-e8ca9658e9e1" targetNamespace="http://schemas.microsoft.com/office/2006/metadata/properties" ma:root="true" ma:fieldsID="6e89e516250c3f4b948741447e1442ad" ns2:_="">
    <xsd:import namespace="aac074f3-af53-40eb-acd1-e8ca9658e9e1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074f3-af53-40eb-acd1-e8ca9658e9e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F37067-8897-4054-A189-AA76C879AF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657BD7-EE23-42D4-ADF9-C22A802759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12AB72-990B-49A1-9D59-35B340541E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074f3-af53-40eb-acd1-e8ca9658e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Science pour rapport.dotx</Template>
  <TotalTime>0</TotalTime>
  <Pages>3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de garde "Science" pour rapport</vt:lpstr>
    </vt:vector>
  </TitlesOfParts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de garde "Science" pour rapport</dc:title>
  <dc:subject/>
  <dc:creator/>
  <cp:keywords/>
  <dc:description/>
  <cp:lastModifiedBy/>
  <cp:revision>1</cp:revision>
  <dcterms:created xsi:type="dcterms:W3CDTF">2020-10-27T07:54:00Z</dcterms:created>
  <dcterms:modified xsi:type="dcterms:W3CDTF">2021-03-01T14:42:00Z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TC043191949991</vt:lpwstr>
  </property>
  <property fmtid="{D5CDD505-2E9C-101B-9397-08002B2CF9AE}" pid="3" name="ContentTypeId">
    <vt:lpwstr>0x010100B03E2F1D0E8E87468B289CB57281B996</vt:lpwstr>
  </property>
</Properties>
</file>