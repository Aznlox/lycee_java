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center" w:tblpY="11868"/>
        <w:tblW w:w="11115" w:type="dxa"/>
        <w:tblLook w:val="04A0" w:firstRow="1" w:lastRow="0" w:firstColumn="1" w:lastColumn="0" w:noHBand="0" w:noVBand="1"/>
      </w:tblPr>
      <w:tblGrid>
        <w:gridCol w:w="11115"/>
      </w:tblGrid>
      <w:tr w:rsidR="009365EA" w14:paraId="4EAE5633" w14:textId="77777777" w:rsidTr="35D4AF81">
        <w:trPr>
          <w:trHeight w:val="530"/>
        </w:trPr>
        <w:tc>
          <w:tcPr>
            <w:tcW w:w="11115" w:type="dxa"/>
          </w:tcPr>
          <w:p w14:paraId="70475D4B" w14:textId="653ADA46" w:rsidR="2232CF5C" w:rsidRDefault="2232CF5C" w:rsidP="35D4AF81">
            <w:pPr>
              <w:spacing w:line="259" w:lineRule="auto"/>
              <w:rPr>
                <w:rFonts w:ascii="Segoe UI Light" w:hAnsi="Segoe UI Light" w:cs="Segoe UI Light"/>
                <w:color w:val="009FE3"/>
                <w:sz w:val="86"/>
                <w:szCs w:val="86"/>
              </w:rPr>
            </w:pPr>
            <w:r w:rsidRPr="35D4AF81">
              <w:rPr>
                <w:rFonts w:ascii="Segoe UI Light" w:hAnsi="Segoe UI Light" w:cs="Segoe UI Light"/>
                <w:color w:val="009FE3"/>
                <w:sz w:val="86"/>
                <w:szCs w:val="86"/>
              </w:rPr>
              <w:t xml:space="preserve">Documentation </w:t>
            </w:r>
            <w:r w:rsidR="00E57DA6">
              <w:rPr>
                <w:rFonts w:ascii="Segoe UI Light" w:hAnsi="Segoe UI Light" w:cs="Segoe UI Light"/>
                <w:color w:val="009FE3"/>
                <w:sz w:val="86"/>
                <w:szCs w:val="86"/>
              </w:rPr>
              <w:t>Utilisateur</w:t>
            </w:r>
          </w:p>
          <w:p w14:paraId="23749FA9" w14:textId="164D44CC" w:rsidR="286C8014" w:rsidRPr="00E57DA6" w:rsidRDefault="00C16E5D" w:rsidP="35D4AF81">
            <w:pPr>
              <w:spacing w:line="259" w:lineRule="auto"/>
              <w:rPr>
                <w:rFonts w:ascii="Segoe UI Black" w:hAnsi="Segoe UI Black" w:cs="Segoe UI Semibold"/>
                <w:color w:val="AFCA0B"/>
                <w:sz w:val="38"/>
                <w:szCs w:val="38"/>
              </w:rPr>
            </w:pPr>
            <w:r>
              <w:rPr>
                <w:rFonts w:ascii="Segoe UI Black" w:hAnsi="Segoe UI Black" w:cs="Segoe UI Semibold"/>
                <w:color w:val="AFCA0B"/>
                <w:sz w:val="38"/>
                <w:szCs w:val="38"/>
              </w:rPr>
              <w:t xml:space="preserve">De </w:t>
            </w:r>
            <w:r w:rsidR="009052E7">
              <w:rPr>
                <w:rFonts w:ascii="Segoe UI Black" w:hAnsi="Segoe UI Black" w:cs="Segoe UI Semibold"/>
                <w:color w:val="AFCA0B"/>
                <w:sz w:val="38"/>
                <w:szCs w:val="38"/>
              </w:rPr>
              <w:t>l’</w:t>
            </w:r>
            <w:r w:rsidR="009052E7" w:rsidRPr="009052E7">
              <w:rPr>
                <w:rFonts w:ascii="Segoe UI Black" w:hAnsi="Segoe UI Black" w:cs="Segoe UI Semibold"/>
                <w:color w:val="AFCA0B"/>
                <w:sz w:val="38"/>
                <w:szCs w:val="38"/>
              </w:rPr>
              <w:t>application</w:t>
            </w:r>
            <w:r w:rsidR="00E57DA6" w:rsidRPr="00E57DA6">
              <w:rPr>
                <w:rFonts w:ascii="Segoe UI Black" w:hAnsi="Segoe UI Black" w:cs="Segoe UI Semibold"/>
                <w:color w:val="AFCA0B"/>
                <w:sz w:val="38"/>
                <w:szCs w:val="38"/>
              </w:rPr>
              <w:t xml:space="preserve"> JAVA pour la gestion des classes</w:t>
            </w:r>
          </w:p>
          <w:p w14:paraId="7E0DA511" w14:textId="77777777" w:rsidR="009365EA" w:rsidRDefault="009365EA" w:rsidP="009365EA">
            <w:pPr>
              <w:rPr>
                <w:rFonts w:ascii="Segoe UI Black" w:hAnsi="Segoe UI Black" w:cs="Segoe UI Semibold"/>
                <w:color w:val="AFCA0B"/>
                <w:sz w:val="38"/>
                <w:szCs w:val="38"/>
              </w:rPr>
            </w:pPr>
          </w:p>
        </w:tc>
      </w:tr>
    </w:tbl>
    <w:tbl>
      <w:tblPr>
        <w:tblpPr w:leftFromText="180" w:rightFromText="180" w:vertAnchor="text" w:horzAnchor="page" w:tblpX="763" w:tblpY="14298"/>
        <w:tblW w:w="0" w:type="auto"/>
        <w:tblLook w:val="04A0" w:firstRow="1" w:lastRow="0" w:firstColumn="1" w:lastColumn="0" w:noHBand="0" w:noVBand="1"/>
      </w:tblPr>
      <w:tblGrid>
        <w:gridCol w:w="11097"/>
      </w:tblGrid>
      <w:tr w:rsidR="009365EA" w14:paraId="797C2E92" w14:textId="77777777" w:rsidTr="35D4AF81">
        <w:trPr>
          <w:trHeight w:val="348"/>
        </w:trPr>
        <w:tc>
          <w:tcPr>
            <w:tcW w:w="11097" w:type="dxa"/>
          </w:tcPr>
          <w:p w14:paraId="1D1021C0" w14:textId="41CA23BF" w:rsidR="009365EA" w:rsidRPr="00784F87" w:rsidRDefault="286C8014" w:rsidP="35D4AF81">
            <w:pPr>
              <w:rPr>
                <w:rFonts w:ascii="Segoe UI" w:hAnsi="Segoe UI" w:cs="Segoe UI"/>
                <w:color w:val="009FE3"/>
                <w:sz w:val="30"/>
                <w:szCs w:val="30"/>
              </w:rPr>
            </w:pPr>
            <w:r w:rsidRPr="35D4AF81">
              <w:rPr>
                <w:rFonts w:ascii="Segoe UI" w:hAnsi="Segoe UI" w:cs="Segoe UI"/>
                <w:color w:val="009FE3"/>
                <w:sz w:val="30"/>
                <w:szCs w:val="30"/>
              </w:rPr>
              <w:t>Par A</w:t>
            </w:r>
            <w:r w:rsidR="00E57DA6">
              <w:rPr>
                <w:rFonts w:ascii="Segoe UI" w:hAnsi="Segoe UI" w:cs="Segoe UI"/>
                <w:color w:val="009FE3"/>
                <w:sz w:val="30"/>
                <w:szCs w:val="30"/>
              </w:rPr>
              <w:t>mine NAKHIL, Loïc GUO</w:t>
            </w:r>
            <w:r w:rsidR="00BE50E2">
              <w:rPr>
                <w:rFonts w:ascii="Segoe UI" w:hAnsi="Segoe UI" w:cs="Segoe UI"/>
                <w:color w:val="009FE3"/>
                <w:sz w:val="30"/>
                <w:szCs w:val="30"/>
              </w:rPr>
              <w:t xml:space="preserve"> et Quentin</w:t>
            </w:r>
            <w:r w:rsidRPr="35D4AF81">
              <w:rPr>
                <w:rFonts w:ascii="Segoe UI" w:hAnsi="Segoe UI" w:cs="Segoe UI"/>
                <w:color w:val="009FE3"/>
                <w:sz w:val="30"/>
                <w:szCs w:val="30"/>
              </w:rPr>
              <w:t xml:space="preserve"> </w:t>
            </w:r>
            <w:r w:rsidR="00E57DA6">
              <w:rPr>
                <w:rFonts w:ascii="Segoe UI" w:hAnsi="Segoe UI" w:cs="Segoe UI"/>
                <w:color w:val="009FE3"/>
                <w:sz w:val="30"/>
                <w:szCs w:val="30"/>
              </w:rPr>
              <w:t>LIGNANI</w:t>
            </w:r>
          </w:p>
          <w:p w14:paraId="55F1AB64" w14:textId="77777777" w:rsidR="009365EA" w:rsidRDefault="009365EA" w:rsidP="009365EA">
            <w:pPr>
              <w:rPr>
                <w:rFonts w:ascii="Segoe UI Black" w:hAnsi="Segoe UI Black" w:cs="Segoe UI Semibold"/>
                <w:color w:val="AFCA0B"/>
                <w:sz w:val="38"/>
                <w:szCs w:val="38"/>
              </w:rPr>
            </w:pPr>
          </w:p>
        </w:tc>
      </w:tr>
    </w:tbl>
    <w:p w14:paraId="3D44AC69" w14:textId="5E19D7C4" w:rsidR="0058332A" w:rsidRDefault="7E00A7BE" w:rsidP="35D4AF81">
      <w:r>
        <w:rPr>
          <w:noProof/>
        </w:rPr>
        <w:drawing>
          <wp:inline distT="0" distB="0" distL="0" distR="0" wp14:anchorId="7A114D8F" wp14:editId="6D738C6A">
            <wp:extent cx="7315200" cy="5219702"/>
            <wp:effectExtent l="0" t="0" r="0" b="0"/>
            <wp:docPr id="1285567045" name="Image 12855670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7315200" cy="5219702"/>
                    </a:xfrm>
                    <a:prstGeom prst="rect">
                      <a:avLst/>
                    </a:prstGeom>
                  </pic:spPr>
                </pic:pic>
              </a:graphicData>
            </a:graphic>
          </wp:inline>
        </w:drawing>
      </w:r>
    </w:p>
    <w:p w14:paraId="18B51952" w14:textId="75D6DD97" w:rsidR="35D4AF81" w:rsidRDefault="35D4AF81" w:rsidP="35D4AF81"/>
    <w:p w14:paraId="0FB7ECAA" w14:textId="17C34109" w:rsidR="35D4AF81" w:rsidRDefault="35D4AF81" w:rsidP="35D4AF81"/>
    <w:p w14:paraId="7C028E1E" w14:textId="20834F2E" w:rsidR="35D4AF81" w:rsidRDefault="35D4AF81" w:rsidP="35D4AF81"/>
    <w:p w14:paraId="2060ADB3" w14:textId="07603C6E" w:rsidR="35D4AF81" w:rsidRDefault="35D4AF81" w:rsidP="35D4AF81"/>
    <w:p w14:paraId="6AEFC89F" w14:textId="75FFE631" w:rsidR="35D4AF81" w:rsidRDefault="35D4AF81" w:rsidP="35D4AF81"/>
    <w:p w14:paraId="3540412F" w14:textId="7408F3E8" w:rsidR="35D4AF81" w:rsidRDefault="35D4AF81" w:rsidP="35D4AF81"/>
    <w:p w14:paraId="1D571AAE" w14:textId="0743B124" w:rsidR="35D4AF81" w:rsidRDefault="35D4AF81" w:rsidP="35D4AF81"/>
    <w:p w14:paraId="2126519C" w14:textId="63397AD7" w:rsidR="35D4AF81" w:rsidRDefault="35D4AF81" w:rsidP="35D4AF81"/>
    <w:p w14:paraId="7D88002B" w14:textId="7C19968F" w:rsidR="35D4AF81" w:rsidRDefault="35D4AF81" w:rsidP="35D4AF81"/>
    <w:p w14:paraId="005405CD" w14:textId="55DE4E6D" w:rsidR="35D4AF81" w:rsidRDefault="35D4AF81" w:rsidP="35D4AF81"/>
    <w:p w14:paraId="497D6C24" w14:textId="6793971F" w:rsidR="35D4AF81" w:rsidRDefault="35D4AF81" w:rsidP="35D4AF81"/>
    <w:p w14:paraId="3665213D" w14:textId="6D9E7D02" w:rsidR="35D4AF81" w:rsidRDefault="35D4AF81" w:rsidP="35D4AF81"/>
    <w:p w14:paraId="614DD60F" w14:textId="14DBAFA1" w:rsidR="35D4AF81" w:rsidRDefault="35D4AF81" w:rsidP="35D4AF81"/>
    <w:p w14:paraId="6FE95156" w14:textId="3EBC071A" w:rsidR="35D4AF81" w:rsidRDefault="35D4AF81" w:rsidP="35D4AF81"/>
    <w:p w14:paraId="003E8A40" w14:textId="39F543B0" w:rsidR="35D4AF81" w:rsidRDefault="35D4AF81" w:rsidP="35D4AF81"/>
    <w:p w14:paraId="5AA1FB7C" w14:textId="7EBCB8DC" w:rsidR="35D4AF81" w:rsidRDefault="35D4AF81" w:rsidP="35D4AF81"/>
    <w:p w14:paraId="46259D51" w14:textId="10659D1B" w:rsidR="35D4AF81" w:rsidRDefault="35D4AF81" w:rsidP="35D4AF81"/>
    <w:p w14:paraId="71D8B3B7" w14:textId="5BEABCB2" w:rsidR="00C16617" w:rsidRDefault="00C16617" w:rsidP="00C16617">
      <w:pPr>
        <w:pStyle w:val="Paragraphedeliste"/>
        <w:numPr>
          <w:ilvl w:val="0"/>
          <w:numId w:val="1"/>
        </w:numPr>
        <w:rPr>
          <w:sz w:val="32"/>
        </w:rPr>
      </w:pPr>
      <w:r>
        <w:rPr>
          <w:sz w:val="32"/>
        </w:rPr>
        <w:t>Connexion</w:t>
      </w:r>
    </w:p>
    <w:p w14:paraId="2173733C" w14:textId="7C87863E" w:rsidR="00C16617" w:rsidRDefault="00C16617" w:rsidP="00C16617">
      <w:pPr>
        <w:pStyle w:val="Paragraphedeliste"/>
        <w:numPr>
          <w:ilvl w:val="0"/>
          <w:numId w:val="1"/>
        </w:numPr>
        <w:rPr>
          <w:sz w:val="32"/>
        </w:rPr>
      </w:pPr>
      <w:r>
        <w:rPr>
          <w:sz w:val="32"/>
        </w:rPr>
        <w:t xml:space="preserve">Page </w:t>
      </w:r>
      <w:r w:rsidR="00101A48">
        <w:rPr>
          <w:sz w:val="32"/>
        </w:rPr>
        <w:t>D’accueil</w:t>
      </w:r>
    </w:p>
    <w:p w14:paraId="22B8E5DE" w14:textId="75E9E5D7" w:rsidR="35D4AF81" w:rsidRPr="000005D0" w:rsidRDefault="00EF7515" w:rsidP="35D4AF81">
      <w:pPr>
        <w:pStyle w:val="Paragraphedeliste"/>
        <w:numPr>
          <w:ilvl w:val="0"/>
          <w:numId w:val="1"/>
        </w:numPr>
        <w:rPr>
          <w:sz w:val="32"/>
        </w:rPr>
      </w:pPr>
      <w:r>
        <w:rPr>
          <w:sz w:val="32"/>
        </w:rPr>
        <w:t>Modifier son Profil</w:t>
      </w:r>
    </w:p>
    <w:p w14:paraId="221AAA83" w14:textId="4798DFFF" w:rsidR="35D4AF81" w:rsidRDefault="35D4AF81" w:rsidP="35D4AF81"/>
    <w:p w14:paraId="157640A9" w14:textId="2548C523" w:rsidR="35D4AF81" w:rsidRDefault="35D4AF81" w:rsidP="35D4AF81"/>
    <w:p w14:paraId="0957BFC1" w14:textId="1641E636" w:rsidR="35D4AF81" w:rsidRDefault="35D4AF81" w:rsidP="35D4AF81"/>
    <w:p w14:paraId="14D986C6" w14:textId="3DD72B23" w:rsidR="35D4AF81" w:rsidRDefault="35D4AF81" w:rsidP="35D4AF81"/>
    <w:p w14:paraId="547B0C0C" w14:textId="3EEFA6CC" w:rsidR="35D4AF81" w:rsidRDefault="35D4AF81" w:rsidP="35D4AF81"/>
    <w:p w14:paraId="090D6BC2" w14:textId="3216A117" w:rsidR="35D4AF81" w:rsidRDefault="35D4AF81" w:rsidP="35D4AF81"/>
    <w:p w14:paraId="5ADA3300" w14:textId="4D38913E" w:rsidR="35D4AF81" w:rsidRDefault="35D4AF81" w:rsidP="35D4AF81"/>
    <w:p w14:paraId="2B982E4E" w14:textId="29C49D43" w:rsidR="35D4AF81" w:rsidRDefault="35D4AF81" w:rsidP="35D4AF81"/>
    <w:p w14:paraId="76D1D294" w14:textId="6A885D4B" w:rsidR="00C16617" w:rsidRDefault="00C16617" w:rsidP="35D4AF81"/>
    <w:p w14:paraId="0C6FE4E2" w14:textId="3BAC7563" w:rsidR="00C16617" w:rsidRDefault="00C16617" w:rsidP="35D4AF81"/>
    <w:p w14:paraId="62203526" w14:textId="08A3D903" w:rsidR="00C16617" w:rsidRDefault="00C16617" w:rsidP="35D4AF81"/>
    <w:p w14:paraId="10C8F247" w14:textId="08034B63" w:rsidR="00C16617" w:rsidRDefault="00C16617" w:rsidP="35D4AF81"/>
    <w:p w14:paraId="016FD449" w14:textId="3A2F944A" w:rsidR="00C16617" w:rsidRDefault="00C16617" w:rsidP="35D4AF81"/>
    <w:p w14:paraId="4E58B552" w14:textId="3C30F94F" w:rsidR="00C16617" w:rsidRDefault="00C16617" w:rsidP="35D4AF81"/>
    <w:p w14:paraId="3DD92277" w14:textId="4E0C161B" w:rsidR="00C16617" w:rsidRDefault="00C16617" w:rsidP="35D4AF81"/>
    <w:p w14:paraId="40B8F2B5" w14:textId="1243EEFC" w:rsidR="00C16617" w:rsidRDefault="00C16617" w:rsidP="35D4AF81"/>
    <w:p w14:paraId="5333FC3B" w14:textId="0C60569A" w:rsidR="00C16617" w:rsidRDefault="00C16617" w:rsidP="35D4AF81"/>
    <w:p w14:paraId="66E70C63" w14:textId="48D325E1" w:rsidR="00C16617" w:rsidRDefault="00C16617" w:rsidP="35D4AF81"/>
    <w:p w14:paraId="67610280" w14:textId="0FA9D992" w:rsidR="00C16617" w:rsidRDefault="00C16617" w:rsidP="35D4AF81"/>
    <w:p w14:paraId="020C6D31" w14:textId="31C5984A" w:rsidR="00C16617" w:rsidRDefault="00C16617" w:rsidP="35D4AF81"/>
    <w:p w14:paraId="04701E2A" w14:textId="5C41DC1E" w:rsidR="00C16617" w:rsidRDefault="00C16617" w:rsidP="35D4AF81"/>
    <w:p w14:paraId="65A640D7" w14:textId="36125F0F" w:rsidR="00C16617" w:rsidRDefault="00C16617" w:rsidP="35D4AF81"/>
    <w:p w14:paraId="79D58BF3" w14:textId="1066F0C0" w:rsidR="00C16617" w:rsidRDefault="00C16617" w:rsidP="35D4AF81"/>
    <w:p w14:paraId="582EB8CF" w14:textId="1374CCD8" w:rsidR="00C16617" w:rsidRDefault="00C16617" w:rsidP="35D4AF81"/>
    <w:p w14:paraId="02E346AD" w14:textId="641B03E8" w:rsidR="00C16617" w:rsidRDefault="00C16617" w:rsidP="35D4AF81"/>
    <w:p w14:paraId="7B71C9CD" w14:textId="5757AB3E" w:rsidR="00C16617" w:rsidRDefault="00C16617" w:rsidP="35D4AF81"/>
    <w:p w14:paraId="59514768" w14:textId="1E2D517A" w:rsidR="00C16617" w:rsidRDefault="00C16617" w:rsidP="35D4AF81"/>
    <w:p w14:paraId="4B9B6FFD" w14:textId="25241F5E" w:rsidR="00C16617" w:rsidRDefault="00C16617" w:rsidP="35D4AF81"/>
    <w:p w14:paraId="75D4268C" w14:textId="66D7BB0C" w:rsidR="00C16617" w:rsidRDefault="00C16617" w:rsidP="35D4AF81"/>
    <w:p w14:paraId="7D2FB4AA" w14:textId="2A32E0E2" w:rsidR="00C16617" w:rsidRDefault="00C16617" w:rsidP="35D4AF81"/>
    <w:p w14:paraId="7CEA1324" w14:textId="3AED5280" w:rsidR="00C16617" w:rsidRDefault="00C16617" w:rsidP="35D4AF81"/>
    <w:p w14:paraId="3D82CD3F" w14:textId="5E08AE12" w:rsidR="00C16617" w:rsidRDefault="00C16617" w:rsidP="35D4AF81"/>
    <w:p w14:paraId="0E0ACD9F" w14:textId="4F7F0183" w:rsidR="00C16617" w:rsidRDefault="00C16617" w:rsidP="35D4AF81"/>
    <w:p w14:paraId="5669D3A2" w14:textId="34E8CDE9" w:rsidR="00C16617" w:rsidRDefault="00C16617" w:rsidP="35D4AF81"/>
    <w:p w14:paraId="6230383D" w14:textId="6EEA58C5" w:rsidR="00C16617" w:rsidRDefault="00C16617" w:rsidP="35D4AF81"/>
    <w:p w14:paraId="2F5C6AE3" w14:textId="077D60E8" w:rsidR="00C16617" w:rsidRDefault="00C16617" w:rsidP="35D4AF81"/>
    <w:p w14:paraId="6FFB60F8" w14:textId="19C40F3E" w:rsidR="00C16617" w:rsidRDefault="00C16617" w:rsidP="35D4AF81"/>
    <w:p w14:paraId="11898ED3" w14:textId="6538EB33" w:rsidR="00C16617" w:rsidRDefault="00C16617" w:rsidP="35D4AF81"/>
    <w:p w14:paraId="53A3E65B" w14:textId="51C9214D" w:rsidR="00C16617" w:rsidRDefault="00C16617" w:rsidP="35D4AF81"/>
    <w:p w14:paraId="5E4890F0" w14:textId="7BF40FE9" w:rsidR="009052E7" w:rsidRDefault="009052E7" w:rsidP="35D4AF81"/>
    <w:p w14:paraId="5D136590" w14:textId="4C2C3255" w:rsidR="009052E7" w:rsidRDefault="009052E7" w:rsidP="35D4AF81"/>
    <w:p w14:paraId="5693CBBB" w14:textId="77777777" w:rsidR="009052E7" w:rsidRDefault="009052E7" w:rsidP="35D4AF81"/>
    <w:p w14:paraId="732F4C3D" w14:textId="77777777" w:rsidR="008201F8" w:rsidRDefault="008201F8" w:rsidP="00C16617">
      <w:pPr>
        <w:spacing w:line="259" w:lineRule="auto"/>
        <w:jc w:val="center"/>
        <w:rPr>
          <w:rFonts w:ascii="Segoe UI Black" w:hAnsi="Segoe UI Black" w:cs="Segoe UI Semibold"/>
          <w:color w:val="AFCA0B"/>
          <w:sz w:val="44"/>
          <w:szCs w:val="44"/>
        </w:rPr>
      </w:pPr>
    </w:p>
    <w:p w14:paraId="49E7CB1A" w14:textId="77777777" w:rsidR="008201F8" w:rsidRDefault="008201F8" w:rsidP="00C16617">
      <w:pPr>
        <w:spacing w:line="259" w:lineRule="auto"/>
        <w:jc w:val="center"/>
        <w:rPr>
          <w:rFonts w:ascii="Segoe UI Black" w:hAnsi="Segoe UI Black" w:cs="Segoe UI Semibold"/>
          <w:color w:val="AFCA0B"/>
          <w:sz w:val="44"/>
          <w:szCs w:val="44"/>
        </w:rPr>
      </w:pPr>
    </w:p>
    <w:p w14:paraId="11B03504" w14:textId="788CBAD1" w:rsidR="00C16617" w:rsidRDefault="00101A48" w:rsidP="00C16617">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lastRenderedPageBreak/>
        <w:t>1.Connexion</w:t>
      </w:r>
    </w:p>
    <w:p w14:paraId="28E1AE8B" w14:textId="74F1E54E" w:rsidR="00C16617" w:rsidRDefault="00C16617" w:rsidP="00C16617">
      <w:pPr>
        <w:spacing w:line="259" w:lineRule="auto"/>
        <w:jc w:val="center"/>
        <w:rPr>
          <w:rFonts w:ascii="Segoe UI Black" w:hAnsi="Segoe UI Black" w:cs="Segoe UI Semibold"/>
          <w:color w:val="AFCA0B"/>
          <w:sz w:val="44"/>
          <w:szCs w:val="44"/>
        </w:rPr>
      </w:pPr>
    </w:p>
    <w:p w14:paraId="7EF6E73B" w14:textId="22BA86CA" w:rsidR="00C16617" w:rsidRDefault="0082331B" w:rsidP="00C16617">
      <w:pPr>
        <w:spacing w:line="259" w:lineRule="auto"/>
        <w:jc w:val="center"/>
        <w:rPr>
          <w:sz w:val="44"/>
          <w:szCs w:val="44"/>
        </w:rPr>
      </w:pPr>
      <w:r>
        <w:rPr>
          <w:noProof/>
        </w:rPr>
        <w:drawing>
          <wp:inline distT="0" distB="0" distL="0" distR="0" wp14:anchorId="23325E19" wp14:editId="24711EE2">
            <wp:extent cx="4467225" cy="26098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3655"/>
                    <a:stretch/>
                  </pic:blipFill>
                  <pic:spPr bwMode="auto">
                    <a:xfrm>
                      <a:off x="0" y="0"/>
                      <a:ext cx="4467225" cy="2609850"/>
                    </a:xfrm>
                    <a:prstGeom prst="rect">
                      <a:avLst/>
                    </a:prstGeom>
                    <a:ln>
                      <a:noFill/>
                    </a:ln>
                    <a:extLst>
                      <a:ext uri="{53640926-AAD7-44D8-BBD7-CCE9431645EC}">
                        <a14:shadowObscured xmlns:a14="http://schemas.microsoft.com/office/drawing/2010/main"/>
                      </a:ext>
                    </a:extLst>
                  </pic:spPr>
                </pic:pic>
              </a:graphicData>
            </a:graphic>
          </wp:inline>
        </w:drawing>
      </w:r>
    </w:p>
    <w:p w14:paraId="68D1C02F" w14:textId="77777777" w:rsidR="00D30553" w:rsidRDefault="00D30553" w:rsidP="00C16617">
      <w:pPr>
        <w:spacing w:line="259" w:lineRule="auto"/>
        <w:jc w:val="center"/>
        <w:rPr>
          <w:sz w:val="44"/>
          <w:szCs w:val="44"/>
        </w:rPr>
      </w:pPr>
    </w:p>
    <w:p w14:paraId="0C7B588E" w14:textId="4D1D3EA9" w:rsidR="00C16617" w:rsidRPr="002618F1" w:rsidRDefault="00DB2DAF" w:rsidP="00DB2DAF">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Dès le lancement du programme, on accède à une page de Connexion pour entrer nos identifiants, le programme va également évaluer notre niveau d’évaluation en vue de nous rediriger de manière appropriée.</w:t>
      </w:r>
    </w:p>
    <w:p w14:paraId="43DD2889" w14:textId="1AD838D2" w:rsidR="00905874" w:rsidRDefault="00905874" w:rsidP="000B3078"/>
    <w:p w14:paraId="33FDC106" w14:textId="77777777" w:rsidR="002C4E63" w:rsidRPr="00B752B0" w:rsidRDefault="002C4E63" w:rsidP="00C16617">
      <w:pPr>
        <w:jc w:val="center"/>
        <w:rPr>
          <w:rFonts w:ascii="Comic Sans MS" w:hAnsi="Comic Sans MS" w:cs="Segoe UI Semibold"/>
          <w:b/>
          <w:color w:val="000000" w:themeColor="text1"/>
        </w:rPr>
      </w:pPr>
    </w:p>
    <w:p w14:paraId="6CBF0A98" w14:textId="78066140" w:rsidR="007D4249" w:rsidRDefault="007D4249" w:rsidP="00C16617">
      <w:pPr>
        <w:jc w:val="center"/>
      </w:pPr>
    </w:p>
    <w:p w14:paraId="1E50B868" w14:textId="1180E497" w:rsidR="007D4249" w:rsidRDefault="00E065DB" w:rsidP="007D4249">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2.Page D’accueil</w:t>
      </w:r>
    </w:p>
    <w:p w14:paraId="18CE3872" w14:textId="77777777" w:rsidR="00E065DB" w:rsidRDefault="00E065DB" w:rsidP="007D4249">
      <w:pPr>
        <w:spacing w:line="259" w:lineRule="auto"/>
        <w:jc w:val="center"/>
        <w:rPr>
          <w:rFonts w:ascii="Segoe UI Black" w:hAnsi="Segoe UI Black" w:cs="Segoe UI Semibold"/>
          <w:color w:val="AFCA0B"/>
          <w:sz w:val="44"/>
          <w:szCs w:val="44"/>
        </w:rPr>
      </w:pPr>
    </w:p>
    <w:p w14:paraId="465C9CD9" w14:textId="354C6769" w:rsidR="004969E8" w:rsidRPr="00E065DB" w:rsidRDefault="00E065DB" w:rsidP="004969E8">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2.1 Vue Administrateur</w:t>
      </w:r>
    </w:p>
    <w:p w14:paraId="3B9FB2FC" w14:textId="78A2485B" w:rsidR="007D4249" w:rsidRDefault="007D4249" w:rsidP="007D4249">
      <w:pPr>
        <w:spacing w:line="259" w:lineRule="auto"/>
        <w:jc w:val="center"/>
        <w:rPr>
          <w:rFonts w:ascii="Segoe UI Black" w:hAnsi="Segoe UI Black" w:cs="Segoe UI Semibold"/>
          <w:color w:val="AFCA0B"/>
          <w:sz w:val="44"/>
          <w:szCs w:val="44"/>
        </w:rPr>
      </w:pPr>
    </w:p>
    <w:p w14:paraId="04BED0F6" w14:textId="0FAD764C" w:rsidR="007D4249" w:rsidRDefault="004969E8" w:rsidP="007D4249">
      <w:pPr>
        <w:spacing w:line="259" w:lineRule="auto"/>
        <w:jc w:val="center"/>
        <w:rPr>
          <w:rFonts w:ascii="Segoe UI Black" w:hAnsi="Segoe UI Black" w:cs="Segoe UI Semibold"/>
          <w:color w:val="AFCA0B"/>
          <w:sz w:val="44"/>
          <w:szCs w:val="44"/>
        </w:rPr>
      </w:pPr>
      <w:r>
        <w:rPr>
          <w:noProof/>
        </w:rPr>
        <w:lastRenderedPageBreak/>
        <w:drawing>
          <wp:inline distT="0" distB="0" distL="0" distR="0" wp14:anchorId="691C5D79" wp14:editId="42B8DEFB">
            <wp:extent cx="3949700" cy="4946650"/>
            <wp:effectExtent l="0" t="0" r="0" b="635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398" t="1379" r="1943" b="1002"/>
                    <a:stretch/>
                  </pic:blipFill>
                  <pic:spPr bwMode="auto">
                    <a:xfrm>
                      <a:off x="0" y="0"/>
                      <a:ext cx="3949700" cy="4946650"/>
                    </a:xfrm>
                    <a:prstGeom prst="rect">
                      <a:avLst/>
                    </a:prstGeom>
                    <a:ln>
                      <a:noFill/>
                    </a:ln>
                    <a:extLst>
                      <a:ext uri="{53640926-AAD7-44D8-BBD7-CCE9431645EC}">
                        <a14:shadowObscured xmlns:a14="http://schemas.microsoft.com/office/drawing/2010/main"/>
                      </a:ext>
                    </a:extLst>
                  </pic:spPr>
                </pic:pic>
              </a:graphicData>
            </a:graphic>
          </wp:inline>
        </w:drawing>
      </w:r>
    </w:p>
    <w:p w14:paraId="0CA00621" w14:textId="77777777" w:rsidR="004969E8" w:rsidRDefault="004969E8" w:rsidP="007D4249">
      <w:pPr>
        <w:spacing w:line="259" w:lineRule="auto"/>
        <w:jc w:val="center"/>
        <w:rPr>
          <w:rFonts w:ascii="Segoe UI Black" w:hAnsi="Segoe UI Black" w:cs="Segoe UI Semibold"/>
          <w:color w:val="AFCA0B"/>
          <w:sz w:val="44"/>
          <w:szCs w:val="44"/>
        </w:rPr>
      </w:pPr>
    </w:p>
    <w:p w14:paraId="41FF4C34" w14:textId="4556C655" w:rsidR="004969E8" w:rsidRDefault="004969E8" w:rsidP="00B17D09">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 xml:space="preserve">Après la Connexion et l’éventuel constat d’une habilitation administrateur, l’utilisateur tombe sur cette page. L’administrateur voit s’afficher </w:t>
      </w:r>
      <w:r w:rsidR="00B17D09">
        <w:rPr>
          <w:rFonts w:ascii="Comic Sans MS" w:hAnsi="Comic Sans MS" w:cs="Segoe UI Semibold"/>
          <w:b/>
          <w:color w:val="000000" w:themeColor="text1"/>
        </w:rPr>
        <w:t>ce menu d’administration avec les boutons « Gestion classes », « Gestion élèves », « Modifier le planning » et « Gestion vie scolaire »</w:t>
      </w:r>
      <w:r>
        <w:rPr>
          <w:rFonts w:ascii="Comic Sans MS" w:hAnsi="Comic Sans MS" w:cs="Segoe UI Semibold"/>
          <w:b/>
          <w:color w:val="000000" w:themeColor="text1"/>
        </w:rPr>
        <w:t>.</w:t>
      </w:r>
      <w:r w:rsidR="00EE7B79">
        <w:rPr>
          <w:rFonts w:ascii="Comic Sans MS" w:hAnsi="Comic Sans MS" w:cs="Segoe UI Semibold"/>
          <w:b/>
          <w:color w:val="000000" w:themeColor="text1"/>
        </w:rPr>
        <w:t xml:space="preserve"> Si l’</w:t>
      </w:r>
      <w:r w:rsidR="00D70483">
        <w:rPr>
          <w:rFonts w:ascii="Comic Sans MS" w:hAnsi="Comic Sans MS" w:cs="Segoe UI Semibold"/>
          <w:b/>
          <w:color w:val="000000" w:themeColor="text1"/>
        </w:rPr>
        <w:t>utilisateur</w:t>
      </w:r>
      <w:bookmarkStart w:id="0" w:name="_GoBack"/>
      <w:bookmarkEnd w:id="0"/>
      <w:r w:rsidR="00EE7B79">
        <w:rPr>
          <w:rFonts w:ascii="Comic Sans MS" w:hAnsi="Comic Sans MS" w:cs="Segoe UI Semibold"/>
          <w:b/>
          <w:color w:val="000000" w:themeColor="text1"/>
        </w:rPr>
        <w:t xml:space="preserve"> clique sur « Gestion des classes, il tombe sur la Liste des Elèves, voir chapitre 4.</w:t>
      </w:r>
    </w:p>
    <w:p w14:paraId="19761AA6" w14:textId="77777777" w:rsidR="004969E8" w:rsidRDefault="004969E8" w:rsidP="007D4249">
      <w:pPr>
        <w:spacing w:line="259" w:lineRule="auto"/>
        <w:jc w:val="center"/>
        <w:rPr>
          <w:rFonts w:ascii="Segoe UI Black" w:hAnsi="Segoe UI Black" w:cs="Segoe UI Semibold"/>
          <w:color w:val="AFCA0B"/>
          <w:sz w:val="44"/>
          <w:szCs w:val="44"/>
        </w:rPr>
      </w:pPr>
    </w:p>
    <w:p w14:paraId="3D02716B" w14:textId="21C5DD5B" w:rsidR="004969E8" w:rsidRDefault="004969E8" w:rsidP="007D4249">
      <w:pPr>
        <w:spacing w:line="259" w:lineRule="auto"/>
        <w:jc w:val="center"/>
        <w:rPr>
          <w:rFonts w:ascii="Segoe UI Black" w:hAnsi="Segoe UI Black" w:cs="Segoe UI Semibold"/>
          <w:color w:val="AFCA0B"/>
          <w:sz w:val="44"/>
          <w:szCs w:val="44"/>
        </w:rPr>
      </w:pPr>
      <w:r w:rsidRPr="00327FAA">
        <w:rPr>
          <w:rFonts w:ascii="Segoe UI Black" w:hAnsi="Segoe UI Black" w:cs="Segoe UI Semibold"/>
          <w:noProof/>
          <w:color w:val="AFCA0B"/>
          <w:sz w:val="44"/>
          <w:szCs w:val="44"/>
        </w:rPr>
        <w:lastRenderedPageBreak/>
        <w:drawing>
          <wp:inline distT="0" distB="0" distL="0" distR="0" wp14:anchorId="3EC9AA79" wp14:editId="599DC98F">
            <wp:extent cx="5556250" cy="3181350"/>
            <wp:effectExtent l="0" t="0" r="6350" b="0"/>
            <wp:docPr id="6" name="Image 6" descr="C:\Users\NAKHIL_Am\Downloads\thumbnail_admin_ele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AKHIL_Am\Downloads\thumbnail_admin_eleve.jpg"/>
                    <pic:cNvPicPr>
                      <a:picLocks noChangeAspect="1" noChangeArrowheads="1"/>
                    </pic:cNvPicPr>
                  </pic:nvPicPr>
                  <pic:blipFill rotWithShape="1">
                    <a:blip r:embed="rId13">
                      <a:extLst>
                        <a:ext uri="{28A0092B-C50C-407E-A947-70E740481C1C}">
                          <a14:useLocalDpi xmlns:a14="http://schemas.microsoft.com/office/drawing/2010/main" val="0"/>
                        </a:ext>
                      </a:extLst>
                    </a:blip>
                    <a:srcRect t="7735"/>
                    <a:stretch/>
                  </pic:blipFill>
                  <pic:spPr bwMode="auto">
                    <a:xfrm>
                      <a:off x="0" y="0"/>
                      <a:ext cx="5556250" cy="3181350"/>
                    </a:xfrm>
                    <a:prstGeom prst="rect">
                      <a:avLst/>
                    </a:prstGeom>
                    <a:noFill/>
                    <a:ln>
                      <a:noFill/>
                    </a:ln>
                    <a:extLst>
                      <a:ext uri="{53640926-AAD7-44D8-BBD7-CCE9431645EC}">
                        <a14:shadowObscured xmlns:a14="http://schemas.microsoft.com/office/drawing/2010/main"/>
                      </a:ext>
                    </a:extLst>
                  </pic:spPr>
                </pic:pic>
              </a:graphicData>
            </a:graphic>
          </wp:inline>
        </w:drawing>
      </w:r>
    </w:p>
    <w:p w14:paraId="057B9A9B" w14:textId="77777777" w:rsidR="00A10CA5" w:rsidRDefault="00A10CA5" w:rsidP="007D4249">
      <w:pPr>
        <w:spacing w:line="259" w:lineRule="auto"/>
        <w:jc w:val="center"/>
        <w:rPr>
          <w:rFonts w:ascii="Segoe UI Black" w:hAnsi="Segoe UI Black" w:cs="Segoe UI Semibold"/>
          <w:color w:val="AFCA0B"/>
          <w:sz w:val="44"/>
          <w:szCs w:val="44"/>
        </w:rPr>
      </w:pPr>
    </w:p>
    <w:p w14:paraId="675D6FFB" w14:textId="5D591E98" w:rsidR="0080717D" w:rsidRDefault="00B17D09" w:rsidP="0080717D">
      <w:pPr>
        <w:ind w:left="708"/>
        <w:jc w:val="center"/>
        <w:rPr>
          <w:rFonts w:ascii="Comic Sans MS" w:hAnsi="Comic Sans MS" w:cs="Segoe UI Semibold"/>
          <w:b/>
          <w:color w:val="000000" w:themeColor="text1"/>
        </w:rPr>
      </w:pPr>
      <w:r>
        <w:rPr>
          <w:rFonts w:ascii="Comic Sans MS" w:hAnsi="Comic Sans MS" w:cs="Segoe UI Semibold"/>
          <w:b/>
          <w:color w:val="000000" w:themeColor="text1"/>
        </w:rPr>
        <w:t>Si</w:t>
      </w:r>
      <w:r w:rsidR="0080717D">
        <w:rPr>
          <w:rFonts w:ascii="Comic Sans MS" w:hAnsi="Comic Sans MS" w:cs="Segoe UI Semibold"/>
          <w:b/>
          <w:color w:val="000000" w:themeColor="text1"/>
        </w:rPr>
        <w:t xml:space="preserve"> </w:t>
      </w:r>
      <w:r>
        <w:rPr>
          <w:rFonts w:ascii="Comic Sans MS" w:hAnsi="Comic Sans MS" w:cs="Segoe UI Semibold"/>
          <w:b/>
          <w:color w:val="000000" w:themeColor="text1"/>
        </w:rPr>
        <w:t>l</w:t>
      </w:r>
      <w:r w:rsidR="0070086B">
        <w:rPr>
          <w:rFonts w:ascii="Comic Sans MS" w:hAnsi="Comic Sans MS" w:cs="Segoe UI Semibold"/>
          <w:b/>
          <w:color w:val="000000" w:themeColor="text1"/>
        </w:rPr>
        <w:t>’administrateur</w:t>
      </w:r>
      <w:r>
        <w:rPr>
          <w:rFonts w:ascii="Comic Sans MS" w:hAnsi="Comic Sans MS" w:cs="Segoe UI Semibold"/>
          <w:b/>
          <w:color w:val="000000" w:themeColor="text1"/>
        </w:rPr>
        <w:t xml:space="preserve"> avait cliqué sur « Gestion </w:t>
      </w:r>
      <w:r w:rsidR="00240603">
        <w:rPr>
          <w:rFonts w:ascii="Comic Sans MS" w:hAnsi="Comic Sans MS" w:cs="Segoe UI Semibold"/>
          <w:b/>
          <w:color w:val="000000" w:themeColor="text1"/>
        </w:rPr>
        <w:t>vie scolaire</w:t>
      </w:r>
      <w:r>
        <w:rPr>
          <w:rFonts w:ascii="Comic Sans MS" w:hAnsi="Comic Sans MS" w:cs="Segoe UI Semibold"/>
          <w:b/>
          <w:color w:val="000000" w:themeColor="text1"/>
        </w:rPr>
        <w:t> », il</w:t>
      </w:r>
      <w:r w:rsidR="0080717D">
        <w:rPr>
          <w:rFonts w:ascii="Comic Sans MS" w:hAnsi="Comic Sans MS" w:cs="Segoe UI Semibold"/>
          <w:b/>
          <w:color w:val="000000" w:themeColor="text1"/>
        </w:rPr>
        <w:t xml:space="preserve"> voit </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afficher la liste des noms de</w:t>
      </w:r>
      <w:r w:rsidR="0070086B">
        <w:rPr>
          <w:rFonts w:ascii="Comic Sans MS" w:hAnsi="Comic Sans MS" w:cs="Segoe UI Semibold"/>
          <w:b/>
          <w:color w:val="000000" w:themeColor="text1"/>
        </w:rPr>
        <w:t>s</w:t>
      </w:r>
      <w:r w:rsidR="0080717D">
        <w:rPr>
          <w:rFonts w:ascii="Comic Sans MS" w:hAnsi="Comic Sans MS" w:cs="Segoe UI Semibold"/>
          <w:b/>
          <w:color w:val="000000" w:themeColor="text1"/>
        </w:rPr>
        <w:t xml:space="preserve"> élèves. S’il clique sur le nom d’un élève en particulier, il s’affiche les nom et prénom de l’élève en gros. En plus, cela permet de </w:t>
      </w:r>
      <w:r w:rsidR="0070086B">
        <w:rPr>
          <w:rFonts w:ascii="Comic Sans MS" w:hAnsi="Comic Sans MS" w:cs="Segoe UI Semibold"/>
          <w:b/>
          <w:color w:val="000000" w:themeColor="text1"/>
        </w:rPr>
        <w:t>sélectionner</w:t>
      </w:r>
      <w:r w:rsidR="0080717D">
        <w:rPr>
          <w:rFonts w:ascii="Comic Sans MS" w:hAnsi="Comic Sans MS" w:cs="Segoe UI Semibold"/>
          <w:b/>
          <w:color w:val="000000" w:themeColor="text1"/>
        </w:rPr>
        <w:t xml:space="preserve"> un élève pour lui assigner une </w:t>
      </w:r>
      <w:r w:rsidR="0070086B">
        <w:rPr>
          <w:rFonts w:ascii="Comic Sans MS" w:hAnsi="Comic Sans MS" w:cs="Segoe UI Semibold"/>
          <w:b/>
          <w:color w:val="000000" w:themeColor="text1"/>
        </w:rPr>
        <w:t>absence</w:t>
      </w:r>
      <w:r w:rsidR="0080717D">
        <w:rPr>
          <w:rFonts w:ascii="Comic Sans MS" w:hAnsi="Comic Sans MS" w:cs="Segoe UI Semibold"/>
          <w:b/>
          <w:color w:val="000000" w:themeColor="text1"/>
        </w:rPr>
        <w:t xml:space="preserve"> sur le bouton en haut à droite.</w:t>
      </w:r>
    </w:p>
    <w:p w14:paraId="6F684198" w14:textId="77777777" w:rsidR="00154E75" w:rsidRDefault="00154E75" w:rsidP="00DA2645">
      <w:pPr>
        <w:ind w:left="708"/>
        <w:jc w:val="center"/>
        <w:rPr>
          <w:rFonts w:ascii="Comic Sans MS" w:hAnsi="Comic Sans MS" w:cs="Segoe UI Semibold"/>
          <w:b/>
          <w:color w:val="000000" w:themeColor="text1"/>
        </w:rPr>
      </w:pPr>
    </w:p>
    <w:p w14:paraId="1DEE1760" w14:textId="77777777" w:rsidR="00DA2645" w:rsidRDefault="00DA2645" w:rsidP="0080717D">
      <w:pPr>
        <w:ind w:left="708"/>
        <w:jc w:val="center"/>
        <w:rPr>
          <w:rFonts w:ascii="Comic Sans MS" w:hAnsi="Comic Sans MS" w:cs="Segoe UI Semibold"/>
          <w:b/>
          <w:color w:val="000000" w:themeColor="text1"/>
        </w:rPr>
      </w:pPr>
    </w:p>
    <w:p w14:paraId="3550F84A" w14:textId="02631CCD" w:rsidR="0070086B" w:rsidRDefault="00F83D75" w:rsidP="00F83D75">
      <w:pPr>
        <w:tabs>
          <w:tab w:val="left" w:pos="8150"/>
        </w:tabs>
        <w:ind w:left="708"/>
        <w:rPr>
          <w:rFonts w:ascii="Comic Sans MS" w:hAnsi="Comic Sans MS" w:cs="Segoe UI Semibold"/>
          <w:b/>
          <w:color w:val="000000" w:themeColor="text1"/>
        </w:rPr>
      </w:pPr>
      <w:r>
        <w:rPr>
          <w:rFonts w:ascii="Comic Sans MS" w:hAnsi="Comic Sans MS" w:cs="Segoe UI Semibold"/>
          <w:b/>
          <w:color w:val="000000" w:themeColor="text1"/>
        </w:rPr>
        <w:tab/>
      </w:r>
    </w:p>
    <w:p w14:paraId="256D22CB" w14:textId="341A05C9" w:rsidR="0070086B" w:rsidRPr="00E065DB" w:rsidRDefault="0070086B" w:rsidP="0070086B">
      <w:pPr>
        <w:spacing w:line="259" w:lineRule="auto"/>
        <w:ind w:left="708" w:firstLine="708"/>
        <w:rPr>
          <w:rFonts w:ascii="Segoe UI Black" w:hAnsi="Segoe UI Black" w:cs="Segoe UI Semibold"/>
          <w:color w:val="FF0000"/>
          <w:sz w:val="40"/>
          <w:szCs w:val="40"/>
        </w:rPr>
      </w:pPr>
      <w:r w:rsidRPr="00E065DB">
        <w:rPr>
          <w:rFonts w:ascii="Segoe UI Black" w:hAnsi="Segoe UI Black" w:cs="Segoe UI Semibold"/>
          <w:color w:val="FF0000"/>
          <w:sz w:val="40"/>
          <w:szCs w:val="40"/>
        </w:rPr>
        <w:t>2.</w:t>
      </w:r>
      <w:r>
        <w:rPr>
          <w:rFonts w:ascii="Segoe UI Black" w:hAnsi="Segoe UI Black" w:cs="Segoe UI Semibold"/>
          <w:color w:val="FF0000"/>
          <w:sz w:val="40"/>
          <w:szCs w:val="40"/>
        </w:rPr>
        <w:t>2</w:t>
      </w:r>
      <w:r w:rsidRPr="00E065DB">
        <w:rPr>
          <w:rFonts w:ascii="Segoe UI Black" w:hAnsi="Segoe UI Black" w:cs="Segoe UI Semibold"/>
          <w:color w:val="FF0000"/>
          <w:sz w:val="40"/>
          <w:szCs w:val="40"/>
        </w:rPr>
        <w:t xml:space="preserve"> Vue </w:t>
      </w:r>
      <w:r>
        <w:rPr>
          <w:rFonts w:ascii="Segoe UI Black" w:hAnsi="Segoe UI Black" w:cs="Segoe UI Semibold"/>
          <w:color w:val="FF0000"/>
          <w:sz w:val="40"/>
          <w:szCs w:val="40"/>
        </w:rPr>
        <w:t>Utilisateur</w:t>
      </w:r>
    </w:p>
    <w:p w14:paraId="6F2CD17A" w14:textId="77777777" w:rsidR="0070086B" w:rsidRPr="000E549B" w:rsidRDefault="0070086B" w:rsidP="0080717D">
      <w:pPr>
        <w:ind w:left="708"/>
        <w:jc w:val="center"/>
        <w:rPr>
          <w:rFonts w:ascii="Comic Sans MS" w:hAnsi="Comic Sans MS" w:cs="Segoe UI Semibold"/>
          <w:b/>
          <w:color w:val="000000" w:themeColor="text1"/>
        </w:rPr>
      </w:pPr>
    </w:p>
    <w:p w14:paraId="02CCDDAD" w14:textId="0860DF70" w:rsidR="00CC1AD5" w:rsidRDefault="00CC1AD5" w:rsidP="00C16617">
      <w:pPr>
        <w:jc w:val="center"/>
      </w:pPr>
    </w:p>
    <w:p w14:paraId="430B9121" w14:textId="0BF25AE1" w:rsidR="00CC1AD5" w:rsidRDefault="00EB3E4A" w:rsidP="00CC1AD5">
      <w:pPr>
        <w:spacing w:line="259" w:lineRule="auto"/>
        <w:jc w:val="center"/>
        <w:rPr>
          <w:rFonts w:ascii="Segoe UI Black" w:hAnsi="Segoe UI Black" w:cs="Segoe UI Semibold"/>
          <w:color w:val="AFCA0B"/>
          <w:sz w:val="44"/>
          <w:szCs w:val="44"/>
        </w:rPr>
      </w:pPr>
      <w:r>
        <w:rPr>
          <w:noProof/>
        </w:rPr>
        <w:drawing>
          <wp:inline distT="0" distB="0" distL="0" distR="0" wp14:anchorId="6B952022" wp14:editId="27655C0C">
            <wp:extent cx="7194550" cy="3670300"/>
            <wp:effectExtent l="0" t="0" r="635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868" t="1678" r="797" b="1408"/>
                    <a:stretch/>
                  </pic:blipFill>
                  <pic:spPr bwMode="auto">
                    <a:xfrm>
                      <a:off x="0" y="0"/>
                      <a:ext cx="7194550" cy="3670300"/>
                    </a:xfrm>
                    <a:prstGeom prst="rect">
                      <a:avLst/>
                    </a:prstGeom>
                    <a:ln>
                      <a:noFill/>
                    </a:ln>
                    <a:extLst>
                      <a:ext uri="{53640926-AAD7-44D8-BBD7-CCE9431645EC}">
                        <a14:shadowObscured xmlns:a14="http://schemas.microsoft.com/office/drawing/2010/main"/>
                      </a:ext>
                    </a:extLst>
                  </pic:spPr>
                </pic:pic>
              </a:graphicData>
            </a:graphic>
          </wp:inline>
        </w:drawing>
      </w:r>
    </w:p>
    <w:p w14:paraId="7C88FA0D" w14:textId="77777777" w:rsidR="00E9180B" w:rsidRDefault="00E9180B" w:rsidP="00CC1AD5">
      <w:pPr>
        <w:spacing w:line="259" w:lineRule="auto"/>
        <w:jc w:val="center"/>
        <w:rPr>
          <w:rFonts w:ascii="Segoe UI Black" w:hAnsi="Segoe UI Black" w:cs="Segoe UI Semibold"/>
          <w:color w:val="AFCA0B"/>
          <w:sz w:val="44"/>
          <w:szCs w:val="44"/>
        </w:rPr>
      </w:pPr>
    </w:p>
    <w:p w14:paraId="195B0C77" w14:textId="5E5A6D93" w:rsidR="009A5B61" w:rsidRPr="00BF6C9A" w:rsidRDefault="00E9180B" w:rsidP="00E9180B">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lastRenderedPageBreak/>
        <w:t>Si l’utilisateur qui se connecte n’est pas habilité administrateur, il tombe sur cette page. Une salutation lui est adressé en haut et à gauche y figure la liste des classes du professeur. Au centre, c’est l’emploi du temps hebdomadaire du professeur qui précise les créneaux pendant lesquels il exerce et avec laquelle de ses classes. En bas à gauche, figure un bouton pour que le professeur modifie les informations de son profil.</w:t>
      </w:r>
      <w:r w:rsidR="000B038C">
        <w:rPr>
          <w:rFonts w:ascii="Comic Sans MS" w:hAnsi="Comic Sans MS" w:cs="Segoe UI Semibold"/>
          <w:b/>
          <w:color w:val="000000" w:themeColor="text1"/>
        </w:rPr>
        <w:t xml:space="preserve"> S’il y clique, cela ouvrira une </w:t>
      </w:r>
      <w:r w:rsidR="00E826EC">
        <w:rPr>
          <w:rFonts w:ascii="Comic Sans MS" w:hAnsi="Comic Sans MS" w:cs="Segoe UI Semibold"/>
          <w:b/>
          <w:color w:val="000000" w:themeColor="text1"/>
        </w:rPr>
        <w:t>fenêtre</w:t>
      </w:r>
      <w:r w:rsidR="000B038C">
        <w:rPr>
          <w:rFonts w:ascii="Comic Sans MS" w:hAnsi="Comic Sans MS" w:cs="Segoe UI Semibold"/>
          <w:b/>
          <w:color w:val="000000" w:themeColor="text1"/>
        </w:rPr>
        <w:t xml:space="preserve"> représentée par une capture d’écran au chapitre 3 de cette documentation.</w:t>
      </w:r>
      <w:r w:rsidR="00267D84">
        <w:rPr>
          <w:rFonts w:ascii="Comic Sans MS" w:hAnsi="Comic Sans MS" w:cs="Segoe UI Semibold"/>
          <w:b/>
          <w:color w:val="000000" w:themeColor="text1"/>
        </w:rPr>
        <w:t xml:space="preserve"> A gauche, au centre, le bouton « Liste des élèves » mène </w:t>
      </w:r>
      <w:r w:rsidR="006B6126">
        <w:rPr>
          <w:rFonts w:ascii="Comic Sans MS" w:hAnsi="Comic Sans MS" w:cs="Segoe UI Semibold"/>
          <w:b/>
          <w:color w:val="000000" w:themeColor="text1"/>
        </w:rPr>
        <w:t>quant</w:t>
      </w:r>
      <w:r w:rsidR="00267D84">
        <w:rPr>
          <w:rFonts w:ascii="Comic Sans MS" w:hAnsi="Comic Sans MS" w:cs="Segoe UI Semibold"/>
          <w:b/>
          <w:color w:val="000000" w:themeColor="text1"/>
        </w:rPr>
        <w:t xml:space="preserve"> à lui au chapitre 4.</w:t>
      </w:r>
    </w:p>
    <w:p w14:paraId="3D02393F" w14:textId="77777777" w:rsidR="009A5B61" w:rsidRDefault="009A5B61" w:rsidP="00CC1AD5">
      <w:pPr>
        <w:spacing w:line="259" w:lineRule="auto"/>
        <w:jc w:val="center"/>
        <w:rPr>
          <w:rFonts w:ascii="Segoe UI Black" w:hAnsi="Segoe UI Black" w:cs="Segoe UI Semibold"/>
          <w:color w:val="AFCA0B"/>
          <w:sz w:val="44"/>
          <w:szCs w:val="44"/>
        </w:rPr>
      </w:pPr>
    </w:p>
    <w:p w14:paraId="076877E7" w14:textId="1BFAA856" w:rsidR="00CC1AD5" w:rsidRDefault="00CC1AD5" w:rsidP="00C16617">
      <w:pPr>
        <w:jc w:val="center"/>
      </w:pPr>
    </w:p>
    <w:p w14:paraId="7A18A1F0" w14:textId="7BA1F082" w:rsidR="00CC1AD5" w:rsidRDefault="00CC1AD5" w:rsidP="00C16617">
      <w:pPr>
        <w:jc w:val="center"/>
      </w:pPr>
    </w:p>
    <w:p w14:paraId="30E98958" w14:textId="78C3D5E1" w:rsidR="00CC1AD5" w:rsidRDefault="00CC1AD5" w:rsidP="00C16617">
      <w:pPr>
        <w:jc w:val="center"/>
      </w:pPr>
    </w:p>
    <w:p w14:paraId="17421CD9" w14:textId="77777777" w:rsidR="00A6184D" w:rsidRDefault="00A6184D" w:rsidP="00C16617">
      <w:pPr>
        <w:jc w:val="center"/>
      </w:pPr>
    </w:p>
    <w:p w14:paraId="520D2814" w14:textId="5DC76A05" w:rsidR="00B86C7D" w:rsidRDefault="00B86C7D" w:rsidP="00C16617">
      <w:pPr>
        <w:jc w:val="center"/>
      </w:pPr>
    </w:p>
    <w:p w14:paraId="66F0F30F" w14:textId="2A59C573" w:rsidR="00B86C7D" w:rsidRDefault="00EF7515" w:rsidP="00B86C7D">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3</w:t>
      </w:r>
      <w:r w:rsidR="0077240E">
        <w:rPr>
          <w:rFonts w:ascii="Segoe UI Black" w:hAnsi="Segoe UI Black" w:cs="Segoe UI Semibold"/>
          <w:color w:val="AFCA0B"/>
          <w:sz w:val="44"/>
          <w:szCs w:val="44"/>
        </w:rPr>
        <w:t xml:space="preserve">.Modifier </w:t>
      </w:r>
      <w:r w:rsidR="00BD62BE">
        <w:rPr>
          <w:rFonts w:ascii="Segoe UI Black" w:hAnsi="Segoe UI Black" w:cs="Segoe UI Semibold"/>
          <w:color w:val="AFCA0B"/>
          <w:sz w:val="44"/>
          <w:szCs w:val="44"/>
        </w:rPr>
        <w:t>son profil</w:t>
      </w:r>
    </w:p>
    <w:p w14:paraId="6F641C0A" w14:textId="6E94A89C" w:rsidR="00590FC2" w:rsidRDefault="00590FC2" w:rsidP="00B86C7D">
      <w:pPr>
        <w:spacing w:line="259" w:lineRule="auto"/>
        <w:jc w:val="center"/>
        <w:rPr>
          <w:rFonts w:ascii="Segoe UI Black" w:hAnsi="Segoe UI Black" w:cs="Segoe UI Semibold"/>
          <w:color w:val="AFCA0B"/>
          <w:sz w:val="44"/>
          <w:szCs w:val="44"/>
        </w:rPr>
      </w:pPr>
    </w:p>
    <w:p w14:paraId="581567F9" w14:textId="6EA24BFF" w:rsidR="00590FC2" w:rsidRDefault="00FA4752" w:rsidP="00B86C7D">
      <w:pPr>
        <w:spacing w:line="259" w:lineRule="auto"/>
        <w:jc w:val="center"/>
        <w:rPr>
          <w:rFonts w:ascii="Segoe UI Black" w:hAnsi="Segoe UI Black" w:cs="Segoe UI Semibold"/>
          <w:color w:val="AFCA0B"/>
          <w:sz w:val="44"/>
          <w:szCs w:val="44"/>
        </w:rPr>
      </w:pPr>
      <w:r>
        <w:rPr>
          <w:noProof/>
        </w:rPr>
        <w:drawing>
          <wp:inline distT="0" distB="0" distL="0" distR="0" wp14:anchorId="634A6175" wp14:editId="7BDF5E97">
            <wp:extent cx="4317624" cy="2927350"/>
            <wp:effectExtent l="0" t="0" r="6985" b="635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006" t="7827" r="1208" b="1919"/>
                    <a:stretch/>
                  </pic:blipFill>
                  <pic:spPr bwMode="auto">
                    <a:xfrm>
                      <a:off x="0" y="0"/>
                      <a:ext cx="4325258" cy="2932526"/>
                    </a:xfrm>
                    <a:prstGeom prst="rect">
                      <a:avLst/>
                    </a:prstGeom>
                    <a:ln>
                      <a:noFill/>
                    </a:ln>
                    <a:extLst>
                      <a:ext uri="{53640926-AAD7-44D8-BBD7-CCE9431645EC}">
                        <a14:shadowObscured xmlns:a14="http://schemas.microsoft.com/office/drawing/2010/main"/>
                      </a:ext>
                    </a:extLst>
                  </pic:spPr>
                </pic:pic>
              </a:graphicData>
            </a:graphic>
          </wp:inline>
        </w:drawing>
      </w:r>
    </w:p>
    <w:p w14:paraId="04692808" w14:textId="4B1B5F16" w:rsidR="006A245E" w:rsidRDefault="00F0227F" w:rsidP="003A2D3C">
      <w:pPr>
        <w:spacing w:line="259" w:lineRule="auto"/>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sur sa page d’</w:t>
      </w:r>
      <w:r w:rsidR="0005141A">
        <w:rPr>
          <w:rFonts w:ascii="Comic Sans MS" w:hAnsi="Comic Sans MS" w:cs="Segoe UI Semibold"/>
          <w:b/>
          <w:color w:val="000000" w:themeColor="text1"/>
        </w:rPr>
        <w:t>accueil</w:t>
      </w:r>
      <w:r>
        <w:rPr>
          <w:rFonts w:ascii="Comic Sans MS" w:hAnsi="Comic Sans MS" w:cs="Segoe UI Semibold"/>
          <w:b/>
          <w:color w:val="000000" w:themeColor="text1"/>
        </w:rPr>
        <w:t xml:space="preserve">, le </w:t>
      </w:r>
      <w:r w:rsidR="0005141A">
        <w:rPr>
          <w:rFonts w:ascii="Comic Sans MS" w:hAnsi="Comic Sans MS" w:cs="Segoe UI Semibold"/>
          <w:b/>
          <w:color w:val="000000" w:themeColor="text1"/>
        </w:rPr>
        <w:t>professeur</w:t>
      </w:r>
      <w:r>
        <w:rPr>
          <w:rFonts w:ascii="Comic Sans MS" w:hAnsi="Comic Sans MS" w:cs="Segoe UI Semibold"/>
          <w:b/>
          <w:color w:val="000000" w:themeColor="text1"/>
        </w:rPr>
        <w:t xml:space="preserve"> clique sur le bouton en bas à gauche « Modifier son profil », il tombe sur la page ci-dessus. Il y a quatre formulaire</w:t>
      </w:r>
      <w:r w:rsidR="00BA33E4">
        <w:rPr>
          <w:rFonts w:ascii="Comic Sans MS" w:hAnsi="Comic Sans MS" w:cs="Segoe UI Semibold"/>
          <w:b/>
          <w:color w:val="000000" w:themeColor="text1"/>
        </w:rPr>
        <w:t>s</w:t>
      </w:r>
      <w:r>
        <w:rPr>
          <w:rFonts w:ascii="Comic Sans MS" w:hAnsi="Comic Sans MS" w:cs="Segoe UI Semibold"/>
          <w:b/>
          <w:color w:val="000000" w:themeColor="text1"/>
        </w:rPr>
        <w:t xml:space="preserve"> pour renseigner </w:t>
      </w:r>
      <w:r w:rsidR="0005141A">
        <w:rPr>
          <w:rFonts w:ascii="Comic Sans MS" w:hAnsi="Comic Sans MS" w:cs="Segoe UI Semibold"/>
          <w:b/>
          <w:color w:val="000000" w:themeColor="text1"/>
        </w:rPr>
        <w:t>les informations</w:t>
      </w:r>
      <w:r>
        <w:rPr>
          <w:rFonts w:ascii="Comic Sans MS" w:hAnsi="Comic Sans MS" w:cs="Segoe UI Semibold"/>
          <w:b/>
          <w:color w:val="000000" w:themeColor="text1"/>
        </w:rPr>
        <w:t xml:space="preserve"> de son profil que l’on peut modifier à savoir le Nom, le Prénom, L’adresse </w:t>
      </w:r>
      <w:r w:rsidR="0005141A">
        <w:rPr>
          <w:rFonts w:ascii="Comic Sans MS" w:hAnsi="Comic Sans MS" w:cs="Segoe UI Semibold"/>
          <w:b/>
          <w:color w:val="000000" w:themeColor="text1"/>
        </w:rPr>
        <w:t>électronique</w:t>
      </w:r>
      <w:r>
        <w:rPr>
          <w:rFonts w:ascii="Comic Sans MS" w:hAnsi="Comic Sans MS" w:cs="Segoe UI Semibold"/>
          <w:b/>
          <w:color w:val="000000" w:themeColor="text1"/>
        </w:rPr>
        <w:t xml:space="preserve"> et la matière. Puis un formulaire pour la validation qui sers à applique ces changements.</w:t>
      </w:r>
      <w:r w:rsidR="002B1D7F">
        <w:rPr>
          <w:rFonts w:ascii="Comic Sans MS" w:hAnsi="Comic Sans MS" w:cs="Segoe UI Semibold"/>
          <w:b/>
          <w:color w:val="000000" w:themeColor="text1"/>
        </w:rPr>
        <w:t xml:space="preserve"> Les informations d’origines sont pré-renseignées dans les formulaires.</w:t>
      </w:r>
      <w:r w:rsidR="003313D3">
        <w:rPr>
          <w:rFonts w:ascii="Comic Sans MS" w:hAnsi="Comic Sans MS" w:cs="Segoe UI Semibold"/>
          <w:b/>
          <w:color w:val="000000" w:themeColor="text1"/>
        </w:rPr>
        <w:t xml:space="preserve"> Une fois le profil modifié, il s’affiche en vert « Modifications enregistrées ».</w:t>
      </w:r>
      <w:r w:rsidR="00255027">
        <w:rPr>
          <w:rFonts w:ascii="Comic Sans MS" w:hAnsi="Comic Sans MS" w:cs="Segoe UI Semibold"/>
          <w:b/>
          <w:color w:val="000000" w:themeColor="text1"/>
        </w:rPr>
        <w:t xml:space="preserve"> Si un formulaire </w:t>
      </w:r>
      <w:r w:rsidR="00BD62BE">
        <w:rPr>
          <w:rFonts w:ascii="Comic Sans MS" w:hAnsi="Comic Sans MS" w:cs="Segoe UI Semibold"/>
          <w:b/>
          <w:color w:val="000000" w:themeColor="text1"/>
        </w:rPr>
        <w:t>n’est pas rempli</w:t>
      </w:r>
      <w:r w:rsidR="00255027">
        <w:rPr>
          <w:rFonts w:ascii="Comic Sans MS" w:hAnsi="Comic Sans MS" w:cs="Segoe UI Semibold"/>
          <w:b/>
          <w:color w:val="000000" w:themeColor="text1"/>
        </w:rPr>
        <w:t>, il s’affiche</w:t>
      </w:r>
      <w:r w:rsidR="002E2CA2">
        <w:rPr>
          <w:rFonts w:ascii="Comic Sans MS" w:hAnsi="Comic Sans MS" w:cs="Segoe UI Semibold"/>
          <w:b/>
          <w:color w:val="000000" w:themeColor="text1"/>
        </w:rPr>
        <w:t xml:space="preserve"> en rouge</w:t>
      </w:r>
      <w:r w:rsidR="00255027">
        <w:rPr>
          <w:rFonts w:ascii="Comic Sans MS" w:hAnsi="Comic Sans MS" w:cs="Segoe UI Semibold"/>
          <w:b/>
          <w:color w:val="000000" w:themeColor="text1"/>
        </w:rPr>
        <w:t xml:space="preserve"> « Veuillez renseigner tous les champs ».</w:t>
      </w:r>
    </w:p>
    <w:p w14:paraId="741BBD49" w14:textId="77777777" w:rsidR="006B6126" w:rsidRPr="002618F1" w:rsidRDefault="006B6126" w:rsidP="003A2D3C">
      <w:pPr>
        <w:spacing w:line="259" w:lineRule="auto"/>
        <w:ind w:left="708"/>
        <w:jc w:val="center"/>
        <w:rPr>
          <w:rFonts w:ascii="Comic Sans MS" w:hAnsi="Comic Sans MS" w:cs="Segoe UI Semibold"/>
          <w:b/>
          <w:color w:val="000000" w:themeColor="text1"/>
        </w:rPr>
      </w:pPr>
    </w:p>
    <w:p w14:paraId="08E16CE6" w14:textId="25B5B9C1" w:rsidR="006B6126" w:rsidRDefault="00525F09" w:rsidP="006B6126">
      <w:pPr>
        <w:spacing w:line="259" w:lineRule="auto"/>
        <w:jc w:val="center"/>
        <w:rPr>
          <w:rFonts w:ascii="Segoe UI Black" w:hAnsi="Segoe UI Black" w:cs="Segoe UI Semibold"/>
          <w:color w:val="AFCA0B"/>
          <w:sz w:val="44"/>
          <w:szCs w:val="44"/>
        </w:rPr>
      </w:pPr>
      <w:r>
        <w:rPr>
          <w:rFonts w:ascii="Segoe UI Black" w:hAnsi="Segoe UI Black" w:cs="Segoe UI Semibold"/>
          <w:color w:val="AFCA0B"/>
          <w:sz w:val="44"/>
          <w:szCs w:val="44"/>
        </w:rPr>
        <w:t>4</w:t>
      </w:r>
      <w:r w:rsidR="006B6126">
        <w:rPr>
          <w:rFonts w:ascii="Segoe UI Black" w:hAnsi="Segoe UI Black" w:cs="Segoe UI Semibold"/>
          <w:color w:val="AFCA0B"/>
          <w:sz w:val="44"/>
          <w:szCs w:val="44"/>
        </w:rPr>
        <w:t>.</w:t>
      </w:r>
      <w:r>
        <w:rPr>
          <w:rFonts w:ascii="Segoe UI Black" w:hAnsi="Segoe UI Black" w:cs="Segoe UI Semibold"/>
          <w:color w:val="AFCA0B"/>
          <w:sz w:val="44"/>
          <w:szCs w:val="44"/>
        </w:rPr>
        <w:t>Liste des Elèves</w:t>
      </w:r>
    </w:p>
    <w:p w14:paraId="57BE3747" w14:textId="77777777" w:rsidR="009A195E" w:rsidRDefault="009A195E" w:rsidP="009A195E">
      <w:pPr>
        <w:ind w:left="708"/>
        <w:jc w:val="center"/>
        <w:rPr>
          <w:rFonts w:ascii="Comic Sans MS" w:hAnsi="Comic Sans MS" w:cs="Segoe UI Semibold"/>
          <w:b/>
          <w:color w:val="000000" w:themeColor="text1"/>
        </w:rPr>
      </w:pPr>
      <w:r>
        <w:rPr>
          <w:noProof/>
        </w:rPr>
        <w:lastRenderedPageBreak/>
        <w:drawing>
          <wp:inline distT="0" distB="0" distL="0" distR="0" wp14:anchorId="3C7B4DC3" wp14:editId="6162F62C">
            <wp:extent cx="6291575" cy="4349115"/>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182" t="1970" r="1211" b="1673"/>
                    <a:stretch/>
                  </pic:blipFill>
                  <pic:spPr bwMode="auto">
                    <a:xfrm>
                      <a:off x="0" y="0"/>
                      <a:ext cx="6294008" cy="4350797"/>
                    </a:xfrm>
                    <a:prstGeom prst="rect">
                      <a:avLst/>
                    </a:prstGeom>
                    <a:ln>
                      <a:noFill/>
                    </a:ln>
                    <a:extLst>
                      <a:ext uri="{53640926-AAD7-44D8-BBD7-CCE9431645EC}">
                        <a14:shadowObscured xmlns:a14="http://schemas.microsoft.com/office/drawing/2010/main"/>
                      </a:ext>
                    </a:extLst>
                  </pic:spPr>
                </pic:pic>
              </a:graphicData>
            </a:graphic>
          </wp:inline>
        </w:drawing>
      </w:r>
    </w:p>
    <w:p w14:paraId="375B7E54" w14:textId="77777777" w:rsidR="009A195E" w:rsidRDefault="009A195E" w:rsidP="009A195E">
      <w:pPr>
        <w:ind w:left="708"/>
        <w:jc w:val="center"/>
        <w:rPr>
          <w:rFonts w:ascii="Comic Sans MS" w:hAnsi="Comic Sans MS" w:cs="Segoe UI Semibold"/>
          <w:b/>
          <w:color w:val="000000" w:themeColor="text1"/>
        </w:rPr>
      </w:pPr>
    </w:p>
    <w:p w14:paraId="4C0A26B2" w14:textId="273C774A" w:rsidR="009A195E" w:rsidRDefault="009A195E" w:rsidP="009A195E">
      <w:pPr>
        <w:ind w:left="708"/>
        <w:jc w:val="center"/>
        <w:rPr>
          <w:rFonts w:ascii="Comic Sans MS" w:hAnsi="Comic Sans MS" w:cs="Segoe UI Semibold"/>
          <w:b/>
          <w:color w:val="000000" w:themeColor="text1"/>
        </w:rPr>
      </w:pPr>
      <w:r>
        <w:rPr>
          <w:rFonts w:ascii="Comic Sans MS" w:hAnsi="Comic Sans MS" w:cs="Segoe UI Semibold"/>
          <w:b/>
          <w:color w:val="000000" w:themeColor="text1"/>
        </w:rPr>
        <w:t>Quand l’utilisateur clique sur un bouton menant à la liste des élèves</w:t>
      </w:r>
      <w:r>
        <w:rPr>
          <w:rFonts w:ascii="Comic Sans MS" w:hAnsi="Comic Sans MS" w:cs="Segoe UI Semibold"/>
          <w:b/>
          <w:color w:val="000000" w:themeColor="text1"/>
        </w:rPr>
        <w:t>, il voit s’afficher la fenêtre représentée dans la capture ci-dessus. Le menu déroulant en haut à gauche permet de choisir sa classe, une fois la classe choisie et ce choix validé par le bouton à côté, la liste des élèves de la classe sélectionnée s’affiche alors dans le tableau. Pour modifier les informations relatives à un élève, il suffit de le sélectionner dans le tableau, puis de cliquer sur le bouton « Modifier élève ». Cela ouvre la fenêtre représentée par la capture d’écran ci-dessous.</w:t>
      </w:r>
    </w:p>
    <w:p w14:paraId="368546CB" w14:textId="77777777" w:rsidR="00945B61" w:rsidRDefault="00945B61" w:rsidP="00945B61">
      <w:pPr>
        <w:ind w:left="708"/>
        <w:jc w:val="center"/>
        <w:rPr>
          <w:rFonts w:ascii="Comic Sans MS" w:hAnsi="Comic Sans MS" w:cs="Segoe UI Semibold"/>
          <w:b/>
          <w:color w:val="000000" w:themeColor="text1"/>
        </w:rPr>
      </w:pPr>
      <w:r>
        <w:rPr>
          <w:noProof/>
        </w:rPr>
        <w:lastRenderedPageBreak/>
        <w:drawing>
          <wp:inline distT="0" distB="0" distL="0" distR="0" wp14:anchorId="16CC30F0" wp14:editId="327E3257">
            <wp:extent cx="6381750" cy="4679863"/>
            <wp:effectExtent l="0" t="0" r="0" b="698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1635"/>
                    <a:stretch/>
                  </pic:blipFill>
                  <pic:spPr bwMode="auto">
                    <a:xfrm>
                      <a:off x="0" y="0"/>
                      <a:ext cx="6382342" cy="4680297"/>
                    </a:xfrm>
                    <a:prstGeom prst="rect">
                      <a:avLst/>
                    </a:prstGeom>
                    <a:ln>
                      <a:noFill/>
                    </a:ln>
                    <a:extLst>
                      <a:ext uri="{53640926-AAD7-44D8-BBD7-CCE9431645EC}">
                        <a14:shadowObscured xmlns:a14="http://schemas.microsoft.com/office/drawing/2010/main"/>
                      </a:ext>
                    </a:extLst>
                  </pic:spPr>
                </pic:pic>
              </a:graphicData>
            </a:graphic>
          </wp:inline>
        </w:drawing>
      </w:r>
    </w:p>
    <w:p w14:paraId="31F9A3A0" w14:textId="77777777" w:rsidR="00945B61" w:rsidRDefault="00945B61" w:rsidP="00945B61">
      <w:pPr>
        <w:ind w:left="708"/>
        <w:jc w:val="center"/>
        <w:rPr>
          <w:rFonts w:ascii="Comic Sans MS" w:hAnsi="Comic Sans MS" w:cs="Segoe UI Semibold"/>
          <w:b/>
          <w:color w:val="000000" w:themeColor="text1"/>
        </w:rPr>
      </w:pPr>
    </w:p>
    <w:p w14:paraId="51070EB6" w14:textId="77777777" w:rsidR="00945B61" w:rsidRDefault="00945B61" w:rsidP="00945B61">
      <w:pPr>
        <w:ind w:left="708"/>
        <w:jc w:val="center"/>
        <w:rPr>
          <w:rFonts w:ascii="Comic Sans MS" w:hAnsi="Comic Sans MS" w:cs="Segoe UI Semibold"/>
          <w:b/>
          <w:color w:val="000000" w:themeColor="text1"/>
        </w:rPr>
      </w:pPr>
      <w:r>
        <w:rPr>
          <w:rFonts w:ascii="Comic Sans MS" w:hAnsi="Comic Sans MS" w:cs="Segoe UI Semibold"/>
          <w:b/>
          <w:color w:val="000000" w:themeColor="text1"/>
        </w:rPr>
        <w:t>Les trois caractéristiques définissables d’un élève dans le programme étant le Nom, le Prénom et la Classe. Ce sont ces caractéristiques que l’on peut modifier librement dans des formulaires. Sauf pour la Classe pour laquelle, les choix de modifications possibles sont tous dans un menu déroulant. Pour appliquer la modification, il faut cliquer sur le bouton « Modifier ».</w:t>
      </w:r>
    </w:p>
    <w:p w14:paraId="55B9086E" w14:textId="77777777" w:rsidR="00945B61" w:rsidRDefault="00945B61" w:rsidP="009A195E">
      <w:pPr>
        <w:ind w:left="708"/>
        <w:jc w:val="center"/>
        <w:rPr>
          <w:rFonts w:ascii="Comic Sans MS" w:hAnsi="Comic Sans MS" w:cs="Segoe UI Semibold"/>
          <w:b/>
          <w:color w:val="000000" w:themeColor="text1"/>
        </w:rPr>
      </w:pPr>
    </w:p>
    <w:p w14:paraId="08078B82" w14:textId="119510DA" w:rsidR="00221082" w:rsidRDefault="00221082" w:rsidP="00D26EBD"/>
    <w:sectPr w:rsidR="00221082" w:rsidSect="00DE4713">
      <w:headerReference w:type="even" r:id="rId18"/>
      <w:headerReference w:type="default" r:id="rId19"/>
      <w:footerReference w:type="even" r:id="rId20"/>
      <w:footerReference w:type="default" r:id="rId21"/>
      <w:headerReference w:type="first" r:id="rId22"/>
      <w:footerReference w:type="first" r:id="rId23"/>
      <w:pgSz w:w="11901" w:h="16817"/>
      <w:pgMar w:top="159" w:right="198" w:bottom="278" w:left="181" w:header="227" w:footer="284"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B5F268" w14:textId="77777777" w:rsidR="008C109D" w:rsidRDefault="008C109D" w:rsidP="00307692">
      <w:r>
        <w:separator/>
      </w:r>
    </w:p>
  </w:endnote>
  <w:endnote w:type="continuationSeparator" w:id="0">
    <w:p w14:paraId="25A98647" w14:textId="77777777" w:rsidR="008C109D" w:rsidRDefault="008C109D" w:rsidP="00307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Light">
    <w:panose1 w:val="020B0502040204020203"/>
    <w:charset w:val="00"/>
    <w:family w:val="swiss"/>
    <w:pitch w:val="variable"/>
    <w:sig w:usb0="E4002EFF" w:usb1="C000E47F" w:usb2="00000009" w:usb3="00000000" w:csb0="000001FF" w:csb1="00000000"/>
  </w:font>
  <w:font w:name="Segoe UI Black">
    <w:panose1 w:val="020B0A02040204020203"/>
    <w:charset w:val="00"/>
    <w:family w:val="swiss"/>
    <w:pitch w:val="variable"/>
    <w:sig w:usb0="E00002FF" w:usb1="4000E47F" w:usb2="00000021" w:usb3="00000000" w:csb0="0000019F" w:csb1="00000000"/>
  </w:font>
  <w:font w:name="Segoe UI Semibold">
    <w:panose1 w:val="020B0702040204020203"/>
    <w:charset w:val="00"/>
    <w:family w:val="swiss"/>
    <w:pitch w:val="variable"/>
    <w:sig w:usb0="E4002EFF" w:usb1="C000E47F"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EB17" w14:textId="77777777" w:rsidR="00994907" w:rsidRDefault="00994907">
    <w:pPr>
      <w:pStyle w:val="Pieddepage"/>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8B886D" w14:textId="77777777" w:rsidR="00994907" w:rsidRDefault="00994907">
    <w:pPr>
      <w:pStyle w:val="Pieddepage"/>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8C1C0" w14:textId="77777777" w:rsidR="00994907" w:rsidRDefault="0099490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B23AA49" w14:textId="77777777" w:rsidR="008C109D" w:rsidRDefault="008C109D" w:rsidP="00307692">
      <w:r>
        <w:separator/>
      </w:r>
    </w:p>
  </w:footnote>
  <w:footnote w:type="continuationSeparator" w:id="0">
    <w:p w14:paraId="5A64B04C" w14:textId="77777777" w:rsidR="008C109D" w:rsidRDefault="008C109D" w:rsidP="0030769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FE2BAE" w14:textId="77777777" w:rsidR="00994907" w:rsidRDefault="00994907">
    <w:pPr>
      <w:pStyle w:val="En-tte"/>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2C9DCF" w14:textId="77777777" w:rsidR="00994907" w:rsidRDefault="00994907">
    <w:pPr>
      <w:pStyle w:val="En-tte"/>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C7AD5E" w14:textId="77777777" w:rsidR="00994907" w:rsidRDefault="00994907">
    <w:pPr>
      <w:pStyle w:val="En-tt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100A09"/>
    <w:multiLevelType w:val="hybridMultilevel"/>
    <w:tmpl w:val="1846A9A2"/>
    <w:lvl w:ilvl="0" w:tplc="64B26C3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embedSystemFonts/>
  <w:proofState w:spelling="clean" w:grammar="clean"/>
  <w:attachedTemplate r:id="rId1"/>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AD5"/>
    <w:rsid w:val="000005D0"/>
    <w:rsid w:val="000053BF"/>
    <w:rsid w:val="00005642"/>
    <w:rsid w:val="00006744"/>
    <w:rsid w:val="00015944"/>
    <w:rsid w:val="00031479"/>
    <w:rsid w:val="000326C5"/>
    <w:rsid w:val="000335B8"/>
    <w:rsid w:val="00043185"/>
    <w:rsid w:val="00043D88"/>
    <w:rsid w:val="0005141A"/>
    <w:rsid w:val="00061B30"/>
    <w:rsid w:val="000624EB"/>
    <w:rsid w:val="00083809"/>
    <w:rsid w:val="00086100"/>
    <w:rsid w:val="000861DC"/>
    <w:rsid w:val="00094E95"/>
    <w:rsid w:val="0009660F"/>
    <w:rsid w:val="0009788E"/>
    <w:rsid w:val="000A334F"/>
    <w:rsid w:val="000A3CEB"/>
    <w:rsid w:val="000A6D6C"/>
    <w:rsid w:val="000B038C"/>
    <w:rsid w:val="000B3078"/>
    <w:rsid w:val="000C0700"/>
    <w:rsid w:val="000C7663"/>
    <w:rsid w:val="000D3509"/>
    <w:rsid w:val="000E0EB4"/>
    <w:rsid w:val="000E3268"/>
    <w:rsid w:val="000E549B"/>
    <w:rsid w:val="001013C3"/>
    <w:rsid w:val="00101A48"/>
    <w:rsid w:val="00134993"/>
    <w:rsid w:val="00140EAE"/>
    <w:rsid w:val="00146358"/>
    <w:rsid w:val="001467F9"/>
    <w:rsid w:val="00154E75"/>
    <w:rsid w:val="00154F18"/>
    <w:rsid w:val="00166279"/>
    <w:rsid w:val="001730CA"/>
    <w:rsid w:val="00174AD2"/>
    <w:rsid w:val="0019077B"/>
    <w:rsid w:val="00191743"/>
    <w:rsid w:val="001921B8"/>
    <w:rsid w:val="001A02BE"/>
    <w:rsid w:val="001B1DE6"/>
    <w:rsid w:val="001C5953"/>
    <w:rsid w:val="001C6DA1"/>
    <w:rsid w:val="001D1AB5"/>
    <w:rsid w:val="001D7187"/>
    <w:rsid w:val="001E3E2A"/>
    <w:rsid w:val="001F01E4"/>
    <w:rsid w:val="001F1B01"/>
    <w:rsid w:val="001F31DC"/>
    <w:rsid w:val="00202362"/>
    <w:rsid w:val="0020487E"/>
    <w:rsid w:val="00205BF8"/>
    <w:rsid w:val="00216F10"/>
    <w:rsid w:val="00221082"/>
    <w:rsid w:val="002303E5"/>
    <w:rsid w:val="00232414"/>
    <w:rsid w:val="00237165"/>
    <w:rsid w:val="00240603"/>
    <w:rsid w:val="00240EC7"/>
    <w:rsid w:val="00253087"/>
    <w:rsid w:val="002534DD"/>
    <w:rsid w:val="00255027"/>
    <w:rsid w:val="00255463"/>
    <w:rsid w:val="002618F1"/>
    <w:rsid w:val="0026733C"/>
    <w:rsid w:val="00267D84"/>
    <w:rsid w:val="00284F1E"/>
    <w:rsid w:val="0029504A"/>
    <w:rsid w:val="002A724D"/>
    <w:rsid w:val="002B1D7F"/>
    <w:rsid w:val="002B7320"/>
    <w:rsid w:val="002C33F1"/>
    <w:rsid w:val="002C4E63"/>
    <w:rsid w:val="002D32C1"/>
    <w:rsid w:val="002D68FC"/>
    <w:rsid w:val="002E2CA2"/>
    <w:rsid w:val="002E53FD"/>
    <w:rsid w:val="002F34E9"/>
    <w:rsid w:val="002F436F"/>
    <w:rsid w:val="003037E6"/>
    <w:rsid w:val="00307533"/>
    <w:rsid w:val="00307692"/>
    <w:rsid w:val="0031645C"/>
    <w:rsid w:val="00325137"/>
    <w:rsid w:val="00325F18"/>
    <w:rsid w:val="00327748"/>
    <w:rsid w:val="00327FAA"/>
    <w:rsid w:val="003313D3"/>
    <w:rsid w:val="00332B01"/>
    <w:rsid w:val="00335B75"/>
    <w:rsid w:val="00336D61"/>
    <w:rsid w:val="003421C8"/>
    <w:rsid w:val="00342AA7"/>
    <w:rsid w:val="00345D4E"/>
    <w:rsid w:val="0035101B"/>
    <w:rsid w:val="0035514B"/>
    <w:rsid w:val="00363E16"/>
    <w:rsid w:val="00364ADF"/>
    <w:rsid w:val="00367496"/>
    <w:rsid w:val="003842A7"/>
    <w:rsid w:val="003874D9"/>
    <w:rsid w:val="003A2139"/>
    <w:rsid w:val="003A2D3C"/>
    <w:rsid w:val="003A423A"/>
    <w:rsid w:val="003A5184"/>
    <w:rsid w:val="003A60A6"/>
    <w:rsid w:val="003B4E36"/>
    <w:rsid w:val="003B5121"/>
    <w:rsid w:val="003F08F8"/>
    <w:rsid w:val="00402519"/>
    <w:rsid w:val="00403BAC"/>
    <w:rsid w:val="00412B4A"/>
    <w:rsid w:val="004166BC"/>
    <w:rsid w:val="004167A0"/>
    <w:rsid w:val="00422D8A"/>
    <w:rsid w:val="0043190E"/>
    <w:rsid w:val="0043296D"/>
    <w:rsid w:val="00434814"/>
    <w:rsid w:val="0045136F"/>
    <w:rsid w:val="0045532B"/>
    <w:rsid w:val="004556E1"/>
    <w:rsid w:val="00461465"/>
    <w:rsid w:val="00470EC7"/>
    <w:rsid w:val="00472FC1"/>
    <w:rsid w:val="004759E7"/>
    <w:rsid w:val="00485F5F"/>
    <w:rsid w:val="0048740C"/>
    <w:rsid w:val="004969E8"/>
    <w:rsid w:val="004A7A44"/>
    <w:rsid w:val="004B0B7C"/>
    <w:rsid w:val="004C14ED"/>
    <w:rsid w:val="004E1E72"/>
    <w:rsid w:val="0051572E"/>
    <w:rsid w:val="00517045"/>
    <w:rsid w:val="00522070"/>
    <w:rsid w:val="00525F09"/>
    <w:rsid w:val="00533C8D"/>
    <w:rsid w:val="00552A23"/>
    <w:rsid w:val="00552F3A"/>
    <w:rsid w:val="00557882"/>
    <w:rsid w:val="0056623A"/>
    <w:rsid w:val="0056758C"/>
    <w:rsid w:val="0058332A"/>
    <w:rsid w:val="005863A6"/>
    <w:rsid w:val="00590FC2"/>
    <w:rsid w:val="00595293"/>
    <w:rsid w:val="005A66C2"/>
    <w:rsid w:val="005B4F80"/>
    <w:rsid w:val="005C15D6"/>
    <w:rsid w:val="005C4182"/>
    <w:rsid w:val="005D1DEB"/>
    <w:rsid w:val="005D3226"/>
    <w:rsid w:val="005E6974"/>
    <w:rsid w:val="005F5261"/>
    <w:rsid w:val="006001B1"/>
    <w:rsid w:val="00603476"/>
    <w:rsid w:val="006073E2"/>
    <w:rsid w:val="006077E6"/>
    <w:rsid w:val="00612DCA"/>
    <w:rsid w:val="00617A53"/>
    <w:rsid w:val="00621351"/>
    <w:rsid w:val="00621680"/>
    <w:rsid w:val="00626CBA"/>
    <w:rsid w:val="00627E9A"/>
    <w:rsid w:val="0065536C"/>
    <w:rsid w:val="00655DBB"/>
    <w:rsid w:val="006576ED"/>
    <w:rsid w:val="00667CB6"/>
    <w:rsid w:val="0067664A"/>
    <w:rsid w:val="00690AD5"/>
    <w:rsid w:val="006A245E"/>
    <w:rsid w:val="006A7410"/>
    <w:rsid w:val="006B0A7E"/>
    <w:rsid w:val="006B445E"/>
    <w:rsid w:val="006B4C69"/>
    <w:rsid w:val="006B6126"/>
    <w:rsid w:val="006C3934"/>
    <w:rsid w:val="006D7D1A"/>
    <w:rsid w:val="006D7D22"/>
    <w:rsid w:val="006F7499"/>
    <w:rsid w:val="0070086B"/>
    <w:rsid w:val="00705B49"/>
    <w:rsid w:val="0071004B"/>
    <w:rsid w:val="007113F3"/>
    <w:rsid w:val="007126E9"/>
    <w:rsid w:val="00712D58"/>
    <w:rsid w:val="00715256"/>
    <w:rsid w:val="0072114E"/>
    <w:rsid w:val="00726528"/>
    <w:rsid w:val="00751624"/>
    <w:rsid w:val="00754488"/>
    <w:rsid w:val="00763DC5"/>
    <w:rsid w:val="0077240E"/>
    <w:rsid w:val="00784F87"/>
    <w:rsid w:val="00791867"/>
    <w:rsid w:val="00791C88"/>
    <w:rsid w:val="007975A2"/>
    <w:rsid w:val="007A54D4"/>
    <w:rsid w:val="007B5AD8"/>
    <w:rsid w:val="007C08C4"/>
    <w:rsid w:val="007D0642"/>
    <w:rsid w:val="007D4249"/>
    <w:rsid w:val="007E17F3"/>
    <w:rsid w:val="007F5FB0"/>
    <w:rsid w:val="0080717D"/>
    <w:rsid w:val="00807A29"/>
    <w:rsid w:val="00811E88"/>
    <w:rsid w:val="008201F8"/>
    <w:rsid w:val="0082331B"/>
    <w:rsid w:val="00826B15"/>
    <w:rsid w:val="0083238D"/>
    <w:rsid w:val="00842AC7"/>
    <w:rsid w:val="00851B18"/>
    <w:rsid w:val="0086470E"/>
    <w:rsid w:val="0087101A"/>
    <w:rsid w:val="008729D4"/>
    <w:rsid w:val="008766B9"/>
    <w:rsid w:val="0088194F"/>
    <w:rsid w:val="00881A2C"/>
    <w:rsid w:val="00887657"/>
    <w:rsid w:val="008B1999"/>
    <w:rsid w:val="008B29FC"/>
    <w:rsid w:val="008B4F54"/>
    <w:rsid w:val="008C109D"/>
    <w:rsid w:val="008C564E"/>
    <w:rsid w:val="008C6791"/>
    <w:rsid w:val="008C6F2B"/>
    <w:rsid w:val="008F7FFB"/>
    <w:rsid w:val="00901EB1"/>
    <w:rsid w:val="009052E7"/>
    <w:rsid w:val="00905874"/>
    <w:rsid w:val="00906473"/>
    <w:rsid w:val="00907377"/>
    <w:rsid w:val="00915E0A"/>
    <w:rsid w:val="00923860"/>
    <w:rsid w:val="009365EA"/>
    <w:rsid w:val="0093663C"/>
    <w:rsid w:val="0094007C"/>
    <w:rsid w:val="00941A7C"/>
    <w:rsid w:val="00945B61"/>
    <w:rsid w:val="00980171"/>
    <w:rsid w:val="00985718"/>
    <w:rsid w:val="009867F0"/>
    <w:rsid w:val="00986DC8"/>
    <w:rsid w:val="00994107"/>
    <w:rsid w:val="00994907"/>
    <w:rsid w:val="009A195E"/>
    <w:rsid w:val="009A5B61"/>
    <w:rsid w:val="009A5DD3"/>
    <w:rsid w:val="009D1C3C"/>
    <w:rsid w:val="009E1DB2"/>
    <w:rsid w:val="009E1EE8"/>
    <w:rsid w:val="00A10CA5"/>
    <w:rsid w:val="00A1763B"/>
    <w:rsid w:val="00A2037F"/>
    <w:rsid w:val="00A25E18"/>
    <w:rsid w:val="00A50D1B"/>
    <w:rsid w:val="00A51F62"/>
    <w:rsid w:val="00A6184D"/>
    <w:rsid w:val="00A62252"/>
    <w:rsid w:val="00A646C3"/>
    <w:rsid w:val="00A711A9"/>
    <w:rsid w:val="00A74D64"/>
    <w:rsid w:val="00A91714"/>
    <w:rsid w:val="00A923F0"/>
    <w:rsid w:val="00A94D82"/>
    <w:rsid w:val="00AA04D5"/>
    <w:rsid w:val="00AA0F90"/>
    <w:rsid w:val="00AB28C3"/>
    <w:rsid w:val="00AB7D40"/>
    <w:rsid w:val="00AC0341"/>
    <w:rsid w:val="00AC32BB"/>
    <w:rsid w:val="00AE00B7"/>
    <w:rsid w:val="00AE3A58"/>
    <w:rsid w:val="00AF3316"/>
    <w:rsid w:val="00AF7742"/>
    <w:rsid w:val="00B05003"/>
    <w:rsid w:val="00B10D1C"/>
    <w:rsid w:val="00B118A9"/>
    <w:rsid w:val="00B17D09"/>
    <w:rsid w:val="00B30229"/>
    <w:rsid w:val="00B3766B"/>
    <w:rsid w:val="00B51E01"/>
    <w:rsid w:val="00B57DF6"/>
    <w:rsid w:val="00B72F27"/>
    <w:rsid w:val="00B752B0"/>
    <w:rsid w:val="00B84459"/>
    <w:rsid w:val="00B86C7D"/>
    <w:rsid w:val="00B939ED"/>
    <w:rsid w:val="00B94F6F"/>
    <w:rsid w:val="00B95C66"/>
    <w:rsid w:val="00BA33E4"/>
    <w:rsid w:val="00BB21D2"/>
    <w:rsid w:val="00BB63B2"/>
    <w:rsid w:val="00BC0CEC"/>
    <w:rsid w:val="00BC50D3"/>
    <w:rsid w:val="00BC768D"/>
    <w:rsid w:val="00BD4C13"/>
    <w:rsid w:val="00BD62BE"/>
    <w:rsid w:val="00BD6711"/>
    <w:rsid w:val="00BD7F04"/>
    <w:rsid w:val="00BE50E2"/>
    <w:rsid w:val="00BE6A32"/>
    <w:rsid w:val="00BE741D"/>
    <w:rsid w:val="00BF0E26"/>
    <w:rsid w:val="00BF3933"/>
    <w:rsid w:val="00BF6C9A"/>
    <w:rsid w:val="00C11A6E"/>
    <w:rsid w:val="00C16617"/>
    <w:rsid w:val="00C16E5D"/>
    <w:rsid w:val="00C21846"/>
    <w:rsid w:val="00C44A63"/>
    <w:rsid w:val="00C57FC3"/>
    <w:rsid w:val="00C667C3"/>
    <w:rsid w:val="00C82675"/>
    <w:rsid w:val="00C9064C"/>
    <w:rsid w:val="00C941FD"/>
    <w:rsid w:val="00CA04A4"/>
    <w:rsid w:val="00CB2A42"/>
    <w:rsid w:val="00CB48C3"/>
    <w:rsid w:val="00CB58D9"/>
    <w:rsid w:val="00CC1AD5"/>
    <w:rsid w:val="00CC4B39"/>
    <w:rsid w:val="00CD1351"/>
    <w:rsid w:val="00CD4595"/>
    <w:rsid w:val="00CD5714"/>
    <w:rsid w:val="00D04C8B"/>
    <w:rsid w:val="00D06C31"/>
    <w:rsid w:val="00D26DF0"/>
    <w:rsid w:val="00D26EBD"/>
    <w:rsid w:val="00D2786D"/>
    <w:rsid w:val="00D30553"/>
    <w:rsid w:val="00D45712"/>
    <w:rsid w:val="00D466CB"/>
    <w:rsid w:val="00D565BB"/>
    <w:rsid w:val="00D66733"/>
    <w:rsid w:val="00D70483"/>
    <w:rsid w:val="00D729A7"/>
    <w:rsid w:val="00D86F3D"/>
    <w:rsid w:val="00D90008"/>
    <w:rsid w:val="00D9711E"/>
    <w:rsid w:val="00D97D16"/>
    <w:rsid w:val="00DA2645"/>
    <w:rsid w:val="00DA622E"/>
    <w:rsid w:val="00DB2DAF"/>
    <w:rsid w:val="00DB5DB8"/>
    <w:rsid w:val="00DE0BE0"/>
    <w:rsid w:val="00DE4713"/>
    <w:rsid w:val="00DE4D60"/>
    <w:rsid w:val="00DF5196"/>
    <w:rsid w:val="00E04928"/>
    <w:rsid w:val="00E065DB"/>
    <w:rsid w:val="00E150B7"/>
    <w:rsid w:val="00E24C10"/>
    <w:rsid w:val="00E421D9"/>
    <w:rsid w:val="00E44B2A"/>
    <w:rsid w:val="00E52FAA"/>
    <w:rsid w:val="00E5312C"/>
    <w:rsid w:val="00E5405E"/>
    <w:rsid w:val="00E54BAF"/>
    <w:rsid w:val="00E57DA6"/>
    <w:rsid w:val="00E620A2"/>
    <w:rsid w:val="00E826EB"/>
    <w:rsid w:val="00E826EC"/>
    <w:rsid w:val="00E8675A"/>
    <w:rsid w:val="00E91187"/>
    <w:rsid w:val="00E9180B"/>
    <w:rsid w:val="00E92873"/>
    <w:rsid w:val="00EA70EF"/>
    <w:rsid w:val="00EB3E4A"/>
    <w:rsid w:val="00EB6D4E"/>
    <w:rsid w:val="00EC302A"/>
    <w:rsid w:val="00ED1991"/>
    <w:rsid w:val="00EE15BB"/>
    <w:rsid w:val="00EE7B79"/>
    <w:rsid w:val="00EF0A24"/>
    <w:rsid w:val="00EF4A9B"/>
    <w:rsid w:val="00EF518F"/>
    <w:rsid w:val="00EF7515"/>
    <w:rsid w:val="00F0227F"/>
    <w:rsid w:val="00F224D3"/>
    <w:rsid w:val="00F30E0C"/>
    <w:rsid w:val="00F40A20"/>
    <w:rsid w:val="00F43042"/>
    <w:rsid w:val="00F432FE"/>
    <w:rsid w:val="00F555CF"/>
    <w:rsid w:val="00F62BCF"/>
    <w:rsid w:val="00F7590A"/>
    <w:rsid w:val="00F8101C"/>
    <w:rsid w:val="00F83D75"/>
    <w:rsid w:val="00F87EA8"/>
    <w:rsid w:val="00FA4752"/>
    <w:rsid w:val="00FA4A96"/>
    <w:rsid w:val="00FB085B"/>
    <w:rsid w:val="00FC5003"/>
    <w:rsid w:val="00FD4553"/>
    <w:rsid w:val="00FE211D"/>
    <w:rsid w:val="00FF13ED"/>
    <w:rsid w:val="00FF3192"/>
    <w:rsid w:val="00FF3206"/>
    <w:rsid w:val="08B7BC37"/>
    <w:rsid w:val="194D2DAC"/>
    <w:rsid w:val="2232CF5C"/>
    <w:rsid w:val="286C8014"/>
    <w:rsid w:val="35D4AF81"/>
    <w:rsid w:val="3CDFC98C"/>
    <w:rsid w:val="67C45E3B"/>
    <w:rsid w:val="7E00A7BE"/>
  </w:rsids>
  <m:mathPr>
    <m:mathFont m:val="Cambria Math"/>
    <m:brkBin m:val="before"/>
    <m:brkBinSub m:val="--"/>
    <m:smallFrac/>
    <m:dispDef/>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6001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B445E"/>
    <w:rPr>
      <w:rFonts w:ascii="Lucida Grande" w:hAnsi="Lucida Grande"/>
      <w:sz w:val="18"/>
      <w:szCs w:val="18"/>
    </w:rPr>
  </w:style>
  <w:style w:type="character" w:customStyle="1" w:styleId="TextedebullesCar">
    <w:name w:val="Texte de bulles Car"/>
    <w:basedOn w:val="Policepardfaut"/>
    <w:link w:val="Textedebulles"/>
    <w:uiPriority w:val="99"/>
    <w:semiHidden/>
    <w:rsid w:val="006B445E"/>
    <w:rPr>
      <w:rFonts w:ascii="Lucida Grande" w:hAnsi="Lucida Grande"/>
      <w:sz w:val="18"/>
      <w:szCs w:val="18"/>
    </w:rPr>
  </w:style>
  <w:style w:type="paragraph" w:styleId="En-tte">
    <w:name w:val="header"/>
    <w:basedOn w:val="Normal"/>
    <w:link w:val="En-tteCar"/>
    <w:uiPriority w:val="99"/>
    <w:unhideWhenUsed/>
    <w:rsid w:val="00307692"/>
    <w:pPr>
      <w:tabs>
        <w:tab w:val="center" w:pos="4536"/>
        <w:tab w:val="right" w:pos="9072"/>
      </w:tabs>
    </w:pPr>
  </w:style>
  <w:style w:type="character" w:customStyle="1" w:styleId="En-tteCar">
    <w:name w:val="En-tête Car"/>
    <w:basedOn w:val="Policepardfaut"/>
    <w:link w:val="En-tte"/>
    <w:uiPriority w:val="99"/>
    <w:rsid w:val="00307692"/>
  </w:style>
  <w:style w:type="paragraph" w:styleId="Pieddepage">
    <w:name w:val="footer"/>
    <w:basedOn w:val="Normal"/>
    <w:link w:val="PieddepageCar"/>
    <w:uiPriority w:val="99"/>
    <w:unhideWhenUsed/>
    <w:rsid w:val="00307692"/>
    <w:pPr>
      <w:tabs>
        <w:tab w:val="center" w:pos="4536"/>
        <w:tab w:val="right" w:pos="9072"/>
      </w:tabs>
    </w:pPr>
  </w:style>
  <w:style w:type="character" w:customStyle="1" w:styleId="PieddepageCar">
    <w:name w:val="Pied de page Car"/>
    <w:basedOn w:val="Policepardfaut"/>
    <w:link w:val="Pieddepage"/>
    <w:uiPriority w:val="99"/>
    <w:rsid w:val="00307692"/>
  </w:style>
  <w:style w:type="table" w:styleId="Grilledutableau">
    <w:name w:val="Table Grid"/>
    <w:basedOn w:val="TableauNormal"/>
    <w:uiPriority w:val="59"/>
    <w:rsid w:val="009365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C16617"/>
    <w:pPr>
      <w:spacing w:after="160" w:line="259" w:lineRule="auto"/>
      <w:ind w:left="720"/>
      <w:contextualSpacing/>
    </w:pPr>
    <w:rPr>
      <w:rFonts w:eastAsiaTheme="minorHAnsi"/>
      <w:sz w:val="22"/>
      <w:szCs w:val="22"/>
      <w:lang w:eastAsia="en-US"/>
    </w:rPr>
  </w:style>
  <w:style w:type="character" w:styleId="lev">
    <w:name w:val="Strong"/>
    <w:basedOn w:val="Policepardfaut"/>
    <w:uiPriority w:val="22"/>
    <w:qFormat/>
    <w:rsid w:val="006A245E"/>
    <w:rPr>
      <w:b/>
      <w:bCs/>
    </w:rPr>
  </w:style>
  <w:style w:type="paragraph" w:styleId="Sous-titre">
    <w:name w:val="Subtitle"/>
    <w:basedOn w:val="Normal"/>
    <w:next w:val="Normal"/>
    <w:link w:val="Sous-titreCar"/>
    <w:uiPriority w:val="11"/>
    <w:qFormat/>
    <w:rsid w:val="00332B01"/>
    <w:pPr>
      <w:numPr>
        <w:ilvl w:val="1"/>
      </w:numPr>
      <w:spacing w:after="160"/>
    </w:pPr>
    <w:rPr>
      <w:color w:val="5A5A5A" w:themeColor="text1" w:themeTint="A5"/>
      <w:spacing w:val="15"/>
      <w:sz w:val="22"/>
      <w:szCs w:val="22"/>
    </w:rPr>
  </w:style>
  <w:style w:type="character" w:customStyle="1" w:styleId="Sous-titreCar">
    <w:name w:val="Sous-titre Car"/>
    <w:basedOn w:val="Policepardfaut"/>
    <w:link w:val="Sous-titre"/>
    <w:uiPriority w:val="11"/>
    <w:rsid w:val="00332B01"/>
    <w:rPr>
      <w:color w:val="5A5A5A" w:themeColor="text1" w:themeTint="A5"/>
      <w:spacing w:val="15"/>
      <w:sz w:val="22"/>
      <w:szCs w:val="22"/>
    </w:rPr>
  </w:style>
  <w:style w:type="character" w:styleId="Marquedecommentaire">
    <w:name w:val="annotation reference"/>
    <w:basedOn w:val="Policepardfaut"/>
    <w:uiPriority w:val="99"/>
    <w:semiHidden/>
    <w:unhideWhenUsed/>
    <w:rsid w:val="000A6D6C"/>
    <w:rPr>
      <w:sz w:val="16"/>
      <w:szCs w:val="16"/>
    </w:rPr>
  </w:style>
  <w:style w:type="paragraph" w:styleId="Commentaire">
    <w:name w:val="annotation text"/>
    <w:basedOn w:val="Normal"/>
    <w:link w:val="CommentaireCar"/>
    <w:uiPriority w:val="99"/>
    <w:semiHidden/>
    <w:unhideWhenUsed/>
    <w:rsid w:val="000A6D6C"/>
    <w:rPr>
      <w:sz w:val="20"/>
      <w:szCs w:val="20"/>
    </w:rPr>
  </w:style>
  <w:style w:type="character" w:customStyle="1" w:styleId="CommentaireCar">
    <w:name w:val="Commentaire Car"/>
    <w:basedOn w:val="Policepardfaut"/>
    <w:link w:val="Commentaire"/>
    <w:uiPriority w:val="99"/>
    <w:semiHidden/>
    <w:rsid w:val="000A6D6C"/>
    <w:rPr>
      <w:sz w:val="20"/>
      <w:szCs w:val="20"/>
    </w:rPr>
  </w:style>
  <w:style w:type="paragraph" w:styleId="Objetducommentaire">
    <w:name w:val="annotation subject"/>
    <w:basedOn w:val="Commentaire"/>
    <w:next w:val="Commentaire"/>
    <w:link w:val="ObjetducommentaireCar"/>
    <w:uiPriority w:val="99"/>
    <w:semiHidden/>
    <w:unhideWhenUsed/>
    <w:rsid w:val="000A6D6C"/>
    <w:rPr>
      <w:b/>
      <w:bCs/>
    </w:rPr>
  </w:style>
  <w:style w:type="character" w:customStyle="1" w:styleId="ObjetducommentaireCar">
    <w:name w:val="Objet du commentaire Car"/>
    <w:basedOn w:val="CommentaireCar"/>
    <w:link w:val="Objetducommentaire"/>
    <w:uiPriority w:val="99"/>
    <w:semiHidden/>
    <w:rsid w:val="000A6D6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sigwal\AppData\Roaming\Microsoft\Templates\Page%20de%20garde%20Science%20pour%20rapport.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03E2F1D0E8E87468B289CB57281B996" ma:contentTypeVersion="1" ma:contentTypeDescription="Create a new document." ma:contentTypeScope="" ma:versionID="62a345c190c3e02e35f6075a6cd279fe">
  <xsd:schema xmlns:xsd="http://www.w3.org/2001/XMLSchema" xmlns:xs="http://www.w3.org/2001/XMLSchema" xmlns:p="http://schemas.microsoft.com/office/2006/metadata/properties" xmlns:ns2="aac074f3-af53-40eb-acd1-e8ca9658e9e1" targetNamespace="http://schemas.microsoft.com/office/2006/metadata/properties" ma:root="true" ma:fieldsID="6e89e516250c3f4b948741447e1442ad" ns2:_="">
    <xsd:import namespace="aac074f3-af53-40eb-acd1-e8ca9658e9e1"/>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c074f3-af53-40eb-acd1-e8ca9658e9e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4657BD7-EE23-42D4-ADF9-C22A802759C2}">
  <ds:schemaRefs>
    <ds:schemaRef ds:uri="http://schemas.microsoft.com/sharepoint/v3/contenttype/forms"/>
  </ds:schemaRefs>
</ds:datastoreItem>
</file>

<file path=customXml/itemProps2.xml><?xml version="1.0" encoding="utf-8"?>
<ds:datastoreItem xmlns:ds="http://schemas.openxmlformats.org/officeDocument/2006/customXml" ds:itemID="{BBF37067-8897-4054-A189-AA76C879AF9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512AB72-990B-49A1-9D59-35B340541E3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c074f3-af53-40eb-acd1-e8ca9658e9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Page de garde Science pour rapport.dotx</Template>
  <TotalTime>0</TotalTime>
  <Pages>8</Pages>
  <Words>537</Words>
  <Characters>2959</Characters>
  <Application>Microsoft Office Word</Application>
  <DocSecurity>0</DocSecurity>
  <Lines>24</Lines>
  <Paragraphs>6</Paragraphs>
  <ScaleCrop>false</ScaleCrop>
  <HeadingPairs>
    <vt:vector size="2" baseType="variant">
      <vt:variant>
        <vt:lpstr>Titre</vt:lpstr>
      </vt:variant>
      <vt:variant>
        <vt:i4>1</vt:i4>
      </vt:variant>
    </vt:vector>
  </HeadingPairs>
  <TitlesOfParts>
    <vt:vector size="1" baseType="lpstr">
      <vt:lpstr>Page de garde "Science" pour rapport</vt:lpstr>
    </vt:vector>
  </TitlesOfParts>
  <LinksUpToDate>false</LinksUpToDate>
  <CharactersWithSpaces>3490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Page de garde "Science" pour rapport</dc:title>
  <dc:subject/>
  <dc:creator/>
  <cp:keywords/>
  <dc:description/>
  <cp:lastModifiedBy/>
  <cp:revision>1</cp:revision>
  <dcterms:created xsi:type="dcterms:W3CDTF">2020-10-27T07:54:00Z</dcterms:created>
  <dcterms:modified xsi:type="dcterms:W3CDTF">2021-03-01T14:02:00Z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TC043191949991</vt:lpwstr>
  </property>
  <property fmtid="{D5CDD505-2E9C-101B-9397-08002B2CF9AE}" pid="3" name="ContentTypeId">
    <vt:lpwstr>0x010100B03E2F1D0E8E87468B289CB57281B996</vt:lpwstr>
  </property>
</Properties>
</file>